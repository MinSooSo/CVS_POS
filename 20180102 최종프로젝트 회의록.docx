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5ED" w:rsidRDefault="000F4C81">
      <w:pPr>
        <w:rPr>
          <w:rFonts w:hint="eastAsia"/>
        </w:rPr>
      </w:pPr>
      <w:r>
        <w:rPr>
          <w:rFonts w:hint="eastAsia"/>
        </w:rPr>
        <w:t>2018. 01. 02</w:t>
      </w:r>
    </w:p>
    <w:p w:rsidR="000F4C81" w:rsidRDefault="000F4C81">
      <w:pPr>
        <w:rPr>
          <w:rFonts w:hint="eastAsia"/>
        </w:rPr>
      </w:pPr>
      <w:proofErr w:type="gramStart"/>
      <w:r>
        <w:rPr>
          <w:rFonts w:hint="eastAsia"/>
        </w:rPr>
        <w:t>1주</w:t>
      </w:r>
      <w:r>
        <w:t>차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1.2 ~ 1,5 : 계</w:t>
      </w:r>
      <w:r>
        <w:t>획</w:t>
      </w:r>
      <w:r>
        <w:rPr>
          <w:rFonts w:hint="eastAsia"/>
        </w:rPr>
        <w:t xml:space="preserve"> , class다</w:t>
      </w:r>
      <w:r>
        <w:t>이어그램</w:t>
      </w:r>
      <w:r>
        <w:rPr>
          <w:rFonts w:hint="eastAsia"/>
        </w:rPr>
        <w:t xml:space="preserve"> </w:t>
      </w:r>
    </w:p>
    <w:p w:rsidR="000F4C81" w:rsidRDefault="000F4C81">
      <w:proofErr w:type="gramStart"/>
      <w:r>
        <w:t>2</w:t>
      </w:r>
      <w:r>
        <w:rPr>
          <w:rFonts w:hint="eastAsia"/>
        </w:rPr>
        <w:t>주</w:t>
      </w:r>
      <w:r>
        <w:t>차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1.8 ~ 1.12 : DB구</w:t>
      </w:r>
      <w:r>
        <w:t>축</w:t>
      </w:r>
    </w:p>
    <w:p w:rsidR="000F4C81" w:rsidRDefault="000F4C81">
      <w:proofErr w:type="gramStart"/>
      <w:r>
        <w:t>3</w:t>
      </w:r>
      <w:r>
        <w:rPr>
          <w:rFonts w:hint="eastAsia"/>
        </w:rPr>
        <w:t>주</w:t>
      </w:r>
      <w:r>
        <w:t>차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1.15 ~ 1.19 : 기본</w:t>
      </w:r>
      <w:r>
        <w:t>기능</w:t>
      </w:r>
      <w:r>
        <w:rPr>
          <w:rFonts w:hint="eastAsia"/>
        </w:rPr>
        <w:t xml:space="preserve"> 구</w:t>
      </w:r>
      <w:r>
        <w:t>현</w:t>
      </w:r>
    </w:p>
    <w:p w:rsidR="000F4C81" w:rsidRDefault="000F4C81">
      <w:proofErr w:type="gramStart"/>
      <w:r>
        <w:t>4</w:t>
      </w:r>
      <w:r>
        <w:rPr>
          <w:rFonts w:hint="eastAsia"/>
        </w:rPr>
        <w:t>주</w:t>
      </w:r>
      <w:r>
        <w:t>차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1.22 ~ 1.26 or 1.29 : 심</w:t>
      </w:r>
      <w:r>
        <w:t>화기능</w:t>
      </w:r>
      <w:r>
        <w:rPr>
          <w:rFonts w:hint="eastAsia"/>
        </w:rPr>
        <w:t xml:space="preserve"> 구</w:t>
      </w:r>
      <w:r>
        <w:t>현</w:t>
      </w:r>
    </w:p>
    <w:p w:rsidR="000F4C81" w:rsidRDefault="000F4C81">
      <w:proofErr w:type="gramStart"/>
      <w:r>
        <w:t>5</w:t>
      </w:r>
      <w:r>
        <w:rPr>
          <w:rFonts w:hint="eastAsia"/>
        </w:rPr>
        <w:t>주</w:t>
      </w:r>
      <w:r>
        <w:t>차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1.30 ~ 2.1 : 디</w:t>
      </w:r>
      <w:r>
        <w:t>버깅</w:t>
      </w:r>
    </w:p>
    <w:p w:rsidR="000F4C81" w:rsidRDefault="000F4C81">
      <w:r>
        <w:rPr>
          <w:rFonts w:hint="eastAsia"/>
        </w:rPr>
        <w:t>--------------------------------------------------------------------------------------------------------------</w:t>
      </w:r>
    </w:p>
    <w:p w:rsidR="000F4C81" w:rsidRDefault="000F4C81">
      <w:r>
        <w:rPr>
          <w:rFonts w:hint="eastAsia"/>
        </w:rPr>
        <w:t>1.3~</w:t>
      </w:r>
      <w:proofErr w:type="gramStart"/>
      <w:r>
        <w:rPr>
          <w:rFonts w:hint="eastAsia"/>
        </w:rPr>
        <w:t>1.4 :</w:t>
      </w:r>
      <w:proofErr w:type="gramEnd"/>
      <w:r>
        <w:rPr>
          <w:rFonts w:hint="eastAsia"/>
        </w:rPr>
        <w:t xml:space="preserve"> 화</w:t>
      </w:r>
      <w:r>
        <w:t>면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간</w:t>
      </w:r>
      <w:r>
        <w:t>트차트</w:t>
      </w:r>
      <w:proofErr w:type="spellEnd"/>
    </w:p>
    <w:p w:rsidR="000F4C81" w:rsidRDefault="000F4C81">
      <w:r>
        <w:t>1.3~</w:t>
      </w:r>
      <w:proofErr w:type="gramStart"/>
      <w:r>
        <w:t>1.5 :</w:t>
      </w:r>
      <w:proofErr w:type="gramEnd"/>
      <w:r>
        <w:t xml:space="preserve"> 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 xml:space="preserve"> 다</w:t>
      </w:r>
      <w:r>
        <w:t>이어그램</w:t>
      </w:r>
      <w:r>
        <w:rPr>
          <w:rFonts w:hint="eastAsia"/>
        </w:rPr>
        <w:t xml:space="preserve"> 구</w:t>
      </w:r>
      <w:r>
        <w:t>현</w:t>
      </w:r>
    </w:p>
    <w:p w:rsidR="000F4C81" w:rsidRDefault="000F4C81">
      <w:proofErr w:type="gramStart"/>
      <w:r>
        <w:t>1.8 :</w:t>
      </w:r>
      <w:proofErr w:type="gramEnd"/>
      <w:r>
        <w:t xml:space="preserve"> </w:t>
      </w:r>
      <w:r>
        <w:rPr>
          <w:rFonts w:hint="eastAsia"/>
        </w:rPr>
        <w:t>클</w:t>
      </w:r>
      <w:r>
        <w:t>래스</w:t>
      </w:r>
      <w:r>
        <w:rPr>
          <w:rFonts w:hint="eastAsia"/>
        </w:rPr>
        <w:t xml:space="preserve"> 다이</w:t>
      </w:r>
      <w:r>
        <w:t>어그램</w:t>
      </w:r>
    </w:p>
    <w:p w:rsidR="000F4C81" w:rsidRDefault="000F4C81">
      <w:r>
        <w:t xml:space="preserve">1.9 ~ </w:t>
      </w:r>
      <w:proofErr w:type="gramStart"/>
      <w:r>
        <w:t>1.12 :</w:t>
      </w:r>
      <w:proofErr w:type="gramEnd"/>
      <w:r>
        <w:t xml:space="preserve"> DB</w:t>
      </w:r>
      <w:r>
        <w:rPr>
          <w:rFonts w:hint="eastAsia"/>
        </w:rPr>
        <w:t>구축</w:t>
      </w:r>
    </w:p>
    <w:p w:rsidR="000F4C81" w:rsidRDefault="000F4C81">
      <w:r>
        <w:t xml:space="preserve">1.15 ~ </w:t>
      </w:r>
      <w:proofErr w:type="gramStart"/>
      <w:r>
        <w:t>1.19 :</w:t>
      </w:r>
      <w:proofErr w:type="gramEnd"/>
      <w:r>
        <w:t xml:space="preserve"> </w:t>
      </w:r>
      <w:r>
        <w:rPr>
          <w:rFonts w:hint="eastAsia"/>
        </w:rPr>
        <w:t>기</w:t>
      </w:r>
      <w:r>
        <w:t>본</w:t>
      </w:r>
      <w:r>
        <w:rPr>
          <w:rFonts w:hint="eastAsia"/>
        </w:rPr>
        <w:t xml:space="preserve"> 기</w:t>
      </w:r>
      <w:r>
        <w:t>능</w:t>
      </w:r>
    </w:p>
    <w:p w:rsidR="000F4C81" w:rsidRDefault="000F4C81">
      <w:r>
        <w:t xml:space="preserve">1.22 ~ </w:t>
      </w:r>
      <w:proofErr w:type="gramStart"/>
      <w:r>
        <w:t>1.29 :</w:t>
      </w:r>
      <w:proofErr w:type="gramEnd"/>
      <w:r>
        <w:t xml:space="preserve"> </w:t>
      </w:r>
      <w:r>
        <w:rPr>
          <w:rFonts w:hint="eastAsia"/>
        </w:rPr>
        <w:t>심</w:t>
      </w:r>
      <w:r>
        <w:t>화기능</w:t>
      </w:r>
    </w:p>
    <w:p w:rsidR="000F4C81" w:rsidRDefault="000F4C81">
      <w:r>
        <w:t xml:space="preserve">1.30 ~ </w:t>
      </w:r>
      <w:proofErr w:type="gramStart"/>
      <w:r>
        <w:t>2.01 :</w:t>
      </w:r>
      <w:proofErr w:type="gramEnd"/>
      <w:r>
        <w:t xml:space="preserve"> </w:t>
      </w:r>
      <w:r>
        <w:rPr>
          <w:rFonts w:hint="eastAsia"/>
        </w:rPr>
        <w:t>디</w:t>
      </w:r>
      <w:r>
        <w:t>버그</w:t>
      </w:r>
    </w:p>
    <w:p w:rsidR="000F4C81" w:rsidRDefault="000F4C81">
      <w:pPr>
        <w:pBdr>
          <w:bottom w:val="single" w:sz="6" w:space="1" w:color="auto"/>
        </w:pBdr>
      </w:pPr>
      <w:r>
        <w:t xml:space="preserve">2. </w:t>
      </w:r>
      <w:proofErr w:type="gramStart"/>
      <w:r>
        <w:t>02 :</w:t>
      </w:r>
      <w:proofErr w:type="gramEnd"/>
      <w:r>
        <w:t xml:space="preserve"> </w:t>
      </w:r>
      <w:r w:rsidR="00394789">
        <w:t xml:space="preserve">ppt </w:t>
      </w:r>
      <w:r>
        <w:rPr>
          <w:rFonts w:hint="eastAsia"/>
        </w:rPr>
        <w:t>발</w:t>
      </w:r>
      <w:r>
        <w:t>표</w:t>
      </w:r>
    </w:p>
    <w:p w:rsidR="00A31228" w:rsidRDefault="00A31228">
      <w:r>
        <w:rPr>
          <w:rFonts w:hint="eastAsia"/>
        </w:rPr>
        <w:t xml:space="preserve">기능 구현에 대해 </w:t>
      </w:r>
    </w:p>
    <w:p w:rsidR="000F4C81" w:rsidRDefault="000F4C81" w:rsidP="000F4C8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기</w:t>
      </w:r>
      <w:r>
        <w:t>본기능</w:t>
      </w:r>
      <w:r>
        <w:rPr>
          <w:rFonts w:hint="eastAsia"/>
        </w:rPr>
        <w:t>(Web에 표</w:t>
      </w:r>
      <w:r>
        <w:t>시된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내</w:t>
      </w:r>
      <w:r>
        <w:t>용</w:t>
      </w:r>
      <w:r>
        <w:rPr>
          <w:rFonts w:hint="eastAsia"/>
        </w:rPr>
        <w:t xml:space="preserve"> )</w:t>
      </w:r>
      <w:proofErr w:type="gramEnd"/>
      <w:r>
        <w:rPr>
          <w:rFonts w:hint="eastAsia"/>
        </w:rPr>
        <w:t xml:space="preserve"> , 버</w:t>
      </w:r>
      <w:r>
        <w:t xml:space="preserve">튼 </w:t>
      </w:r>
      <w:r>
        <w:sym w:font="Wingdings" w:char="F0E0"/>
      </w:r>
      <w:r>
        <w:t xml:space="preserve"> 8</w:t>
      </w:r>
      <w:r>
        <w:rPr>
          <w:rFonts w:hint="eastAsia"/>
        </w:rPr>
        <w:t>개</w:t>
      </w:r>
    </w:p>
    <w:p w:rsidR="000F4C81" w:rsidRDefault="000F4C81" w:rsidP="000F4C81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심화</w:t>
      </w:r>
      <w:r>
        <w:t>기능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4</w:t>
      </w:r>
      <w:r>
        <w:rPr>
          <w:rFonts w:hint="eastAsia"/>
        </w:rPr>
        <w:t xml:space="preserve">개 </w:t>
      </w:r>
    </w:p>
    <w:p w:rsidR="000F4C81" w:rsidRDefault="000F4C81" w:rsidP="000F4C81"/>
    <w:p w:rsidR="00394789" w:rsidRDefault="000F4C81" w:rsidP="000F4C81">
      <w:pPr>
        <w:rPr>
          <w:rFonts w:hint="eastAsia"/>
        </w:rPr>
      </w:pPr>
      <w:proofErr w:type="gramStart"/>
      <w:r>
        <w:rPr>
          <w:rFonts w:hint="eastAsia"/>
        </w:rPr>
        <w:t>민</w:t>
      </w:r>
      <w:r>
        <w:t>수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4명</w:t>
      </w:r>
      <w:r>
        <w:t>이잖</w:t>
      </w:r>
      <w:r>
        <w:rPr>
          <w:rFonts w:hint="eastAsia"/>
        </w:rPr>
        <w:t>아</w:t>
      </w:r>
      <w:r>
        <w:t>요</w:t>
      </w:r>
      <w:r>
        <w:rPr>
          <w:rFonts w:hint="eastAsia"/>
        </w:rPr>
        <w:t xml:space="preserve"> 근</w:t>
      </w:r>
      <w:r>
        <w:t>데</w:t>
      </w:r>
      <w:r>
        <w:rPr>
          <w:rFonts w:hint="eastAsia"/>
        </w:rPr>
        <w:t xml:space="preserve"> 사</w:t>
      </w:r>
      <w:r>
        <w:t>람마다</w:t>
      </w:r>
      <w:r>
        <w:rPr>
          <w:rFonts w:hint="eastAsia"/>
        </w:rPr>
        <w:t xml:space="preserve"> 역</w:t>
      </w:r>
      <w:r>
        <w:t>량이</w:t>
      </w:r>
      <w:r>
        <w:rPr>
          <w:rFonts w:hint="eastAsia"/>
        </w:rPr>
        <w:t xml:space="preserve"> 다 다</w:t>
      </w:r>
      <w:r>
        <w:t>르므로</w:t>
      </w:r>
      <w:r>
        <w:rPr>
          <w:rFonts w:hint="eastAsia"/>
        </w:rPr>
        <w:t xml:space="preserve"> 누</w:t>
      </w:r>
      <w:r>
        <w:t>군가가</w:t>
      </w:r>
      <w:r>
        <w:rPr>
          <w:rFonts w:hint="eastAsia"/>
        </w:rPr>
        <w:t xml:space="preserve"> 더</w:t>
      </w:r>
      <w:r>
        <w:t>디고</w:t>
      </w:r>
      <w:r>
        <w:rPr>
          <w:rFonts w:hint="eastAsia"/>
        </w:rPr>
        <w:t xml:space="preserve"> 잘 </w:t>
      </w:r>
      <w:proofErr w:type="spellStart"/>
      <w:r>
        <w:rPr>
          <w:rFonts w:hint="eastAsia"/>
        </w:rPr>
        <w:t>못</w:t>
      </w:r>
      <w:r>
        <w:t>나가는</w:t>
      </w:r>
      <w:proofErr w:type="spellEnd"/>
      <w:r>
        <w:rPr>
          <w:rFonts w:hint="eastAsia"/>
        </w:rPr>
        <w:t xml:space="preserve"> 부</w:t>
      </w:r>
      <w:r>
        <w:t>분이</w:t>
      </w:r>
      <w:r>
        <w:rPr>
          <w:rFonts w:hint="eastAsia"/>
        </w:rPr>
        <w:t xml:space="preserve"> 있</w:t>
      </w:r>
      <w:r>
        <w:t>으면</w:t>
      </w:r>
      <w:r>
        <w:rPr>
          <w:rFonts w:hint="eastAsia"/>
        </w:rPr>
        <w:t xml:space="preserve"> 다</w:t>
      </w:r>
      <w:r>
        <w:t>른</w:t>
      </w:r>
      <w:r>
        <w:rPr>
          <w:rFonts w:hint="eastAsia"/>
        </w:rPr>
        <w:t xml:space="preserve"> 사</w:t>
      </w:r>
      <w:r>
        <w:t>람이</w:t>
      </w:r>
      <w:r>
        <w:rPr>
          <w:rFonts w:hint="eastAsia"/>
        </w:rPr>
        <w:t xml:space="preserve"> 그 부</w:t>
      </w:r>
      <w:r>
        <w:t>분을</w:t>
      </w:r>
      <w:r>
        <w:rPr>
          <w:rFonts w:hint="eastAsia"/>
        </w:rPr>
        <w:t xml:space="preserve"> 도</w:t>
      </w:r>
      <w:r>
        <w:t>와줄지</w:t>
      </w:r>
      <w:r>
        <w:rPr>
          <w:rFonts w:hint="eastAsia"/>
        </w:rPr>
        <w:t xml:space="preserve"> 아</w:t>
      </w:r>
      <w:r>
        <w:t>니면</w:t>
      </w:r>
      <w:r>
        <w:rPr>
          <w:rFonts w:hint="eastAsia"/>
        </w:rPr>
        <w:t xml:space="preserve"> 그</w:t>
      </w:r>
      <w:r>
        <w:t>냥</w:t>
      </w:r>
      <w:r>
        <w:rPr>
          <w:rFonts w:hint="eastAsia"/>
        </w:rPr>
        <w:t xml:space="preserve"> 분</w:t>
      </w:r>
      <w:r>
        <w:t>업화</w:t>
      </w:r>
      <w:r>
        <w:rPr>
          <w:rFonts w:hint="eastAsia"/>
        </w:rPr>
        <w:t xml:space="preserve"> 할</w:t>
      </w:r>
      <w:r>
        <w:t>지</w:t>
      </w:r>
      <w:r>
        <w:rPr>
          <w:rFonts w:hint="eastAsia"/>
        </w:rPr>
        <w:t xml:space="preserve"> </w:t>
      </w:r>
      <w:r w:rsidR="00394789">
        <w:t>(</w:t>
      </w:r>
      <w:r w:rsidR="00394789">
        <w:rPr>
          <w:rFonts w:hint="eastAsia"/>
        </w:rPr>
        <w:t>예</w:t>
      </w:r>
      <w:r w:rsidR="00394789">
        <w:t>를</w:t>
      </w:r>
      <w:r w:rsidR="00394789">
        <w:rPr>
          <w:rFonts w:hint="eastAsia"/>
        </w:rPr>
        <w:t xml:space="preserve"> 들</w:t>
      </w:r>
      <w:r w:rsidR="00394789">
        <w:t>어</w:t>
      </w:r>
      <w:r w:rsidR="00394789">
        <w:rPr>
          <w:rFonts w:hint="eastAsia"/>
        </w:rPr>
        <w:t xml:space="preserve"> 바</w:t>
      </w:r>
      <w:r w:rsidR="00394789">
        <w:t>코드</w:t>
      </w:r>
      <w:r w:rsidR="00394789">
        <w:rPr>
          <w:rFonts w:hint="eastAsia"/>
        </w:rPr>
        <w:t xml:space="preserve"> 기능 같은 심</w:t>
      </w:r>
      <w:r w:rsidR="00394789">
        <w:t>화</w:t>
      </w:r>
      <w:r w:rsidR="00394789">
        <w:rPr>
          <w:rFonts w:hint="eastAsia"/>
        </w:rPr>
        <w:t xml:space="preserve"> 부</w:t>
      </w:r>
      <w:r w:rsidR="00394789">
        <w:t>분에</w:t>
      </w:r>
      <w:r w:rsidR="00394789">
        <w:rPr>
          <w:rFonts w:hint="eastAsia"/>
        </w:rPr>
        <w:t xml:space="preserve"> 대</w:t>
      </w:r>
      <w:r w:rsidR="00394789">
        <w:t>해</w:t>
      </w:r>
      <w:r w:rsidR="00394789">
        <w:rPr>
          <w:rFonts w:hint="eastAsia"/>
        </w:rPr>
        <w:t>)</w:t>
      </w:r>
      <w:r w:rsidR="00394789">
        <w:t xml:space="preserve"> </w:t>
      </w:r>
      <w:r w:rsidR="00394789">
        <w:rPr>
          <w:rFonts w:hint="eastAsia"/>
        </w:rPr>
        <w:t xml:space="preserve">의견을 주세요 // 심화 기능 4개를 공통으로 할지 분업화(개인 역할로 구분)하면서 막히면 도와줄지 </w:t>
      </w:r>
    </w:p>
    <w:p w:rsidR="00394789" w:rsidRDefault="00394789" w:rsidP="000F4C81">
      <w:pPr>
        <w:rPr>
          <w:rFonts w:hint="eastAsia"/>
        </w:rPr>
      </w:pPr>
      <w:proofErr w:type="gramStart"/>
      <w:r>
        <w:rPr>
          <w:rFonts w:hint="eastAsia"/>
        </w:rPr>
        <w:t>수인 :</w:t>
      </w:r>
      <w:proofErr w:type="gramEnd"/>
      <w:r>
        <w:rPr>
          <w:rFonts w:hint="eastAsia"/>
        </w:rPr>
        <w:t xml:space="preserve"> 심화 기능 4개를 공통으로 구현하는 것 보다는 // 알고리즘에 따라 </w:t>
      </w:r>
    </w:p>
    <w:p w:rsidR="00394789" w:rsidRDefault="00394789" w:rsidP="000F4C81">
      <w:proofErr w:type="gramStart"/>
      <w:r>
        <w:rPr>
          <w:rFonts w:hint="eastAsia"/>
        </w:rPr>
        <w:t>영범 :</w:t>
      </w:r>
      <w:proofErr w:type="gramEnd"/>
      <w:r>
        <w:rPr>
          <w:rFonts w:hint="eastAsia"/>
        </w:rPr>
        <w:t xml:space="preserve"> 심화 기능을 4개를 개인 역할로 구분하여 분업화 하고 모르는 부분에 대해 </w:t>
      </w:r>
      <w:proofErr w:type="spellStart"/>
      <w:r>
        <w:rPr>
          <w:rFonts w:hint="eastAsia"/>
        </w:rPr>
        <w:t>도와주기로</w:t>
      </w:r>
      <w:proofErr w:type="spellEnd"/>
    </w:p>
    <w:p w:rsidR="00394789" w:rsidRDefault="00394789" w:rsidP="000F4C81">
      <w:proofErr w:type="gramStart"/>
      <w:r>
        <w:rPr>
          <w:rFonts w:hint="eastAsia"/>
        </w:rPr>
        <w:t>승수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심화 기능을 4개를 개인 역할로 구분하여 분업화</w:t>
      </w:r>
      <w:r>
        <w:rPr>
          <w:rFonts w:hint="eastAsia"/>
        </w:rPr>
        <w:t xml:space="preserve"> 동의 </w:t>
      </w:r>
    </w:p>
    <w:p w:rsidR="00394789" w:rsidRDefault="00394789" w:rsidP="000F4C81">
      <w:r>
        <w:rPr>
          <w:rFonts w:hint="eastAsia"/>
        </w:rPr>
        <w:lastRenderedPageBreak/>
        <w:t xml:space="preserve">잠깐 쉬고 합시다 10분 쉬고 하시죠 </w:t>
      </w:r>
    </w:p>
    <w:p w:rsidR="00A31228" w:rsidRDefault="00A31228" w:rsidP="000F4C81">
      <w:pPr>
        <w:rPr>
          <w:rFonts w:hint="eastAsia"/>
        </w:rPr>
      </w:pPr>
      <w:r>
        <w:t>-------------------------------------------------------------------------------------------------------------</w:t>
      </w:r>
    </w:p>
    <w:p w:rsidR="00394789" w:rsidRDefault="00A93CAA" w:rsidP="000F4C81">
      <w:r>
        <w:t xml:space="preserve">~ </w:t>
      </w:r>
      <w:proofErr w:type="gramStart"/>
      <w:r>
        <w:rPr>
          <w:rFonts w:hint="eastAsia"/>
        </w:rPr>
        <w:t>4 :</w:t>
      </w:r>
      <w:proofErr w:type="gramEnd"/>
      <w:r>
        <w:rPr>
          <w:rFonts w:hint="eastAsia"/>
        </w:rPr>
        <w:t xml:space="preserve"> 30</w:t>
      </w:r>
    </w:p>
    <w:p w:rsidR="00A93CAA" w:rsidRDefault="00A93CAA" w:rsidP="000F4C81">
      <w:pPr>
        <w:rPr>
          <w:rFonts w:hint="eastAsia"/>
        </w:rPr>
      </w:pPr>
      <w:proofErr w:type="spellStart"/>
      <w:r>
        <w:rPr>
          <w:rFonts w:hint="eastAsia"/>
        </w:rPr>
        <w:t>간트차트</w:t>
      </w:r>
      <w:proofErr w:type="spellEnd"/>
      <w:r>
        <w:rPr>
          <w:rFonts w:hint="eastAsia"/>
        </w:rPr>
        <w:t xml:space="preserve"> 완료.</w:t>
      </w:r>
      <w:r>
        <w:t xml:space="preserve"> </w:t>
      </w:r>
      <w:r>
        <w:rPr>
          <w:rFonts w:hint="eastAsia"/>
        </w:rPr>
        <w:t xml:space="preserve">(위에 </w:t>
      </w:r>
      <w:proofErr w:type="spellStart"/>
      <w:r>
        <w:rPr>
          <w:rFonts w:hint="eastAsia"/>
        </w:rPr>
        <w:t>적어놓은</w:t>
      </w:r>
      <w:proofErr w:type="spellEnd"/>
      <w:r>
        <w:rPr>
          <w:rFonts w:hint="eastAsia"/>
        </w:rPr>
        <w:t xml:space="preserve"> 내용)</w:t>
      </w:r>
    </w:p>
    <w:p w:rsidR="00A93CAA" w:rsidRDefault="00A93CAA" w:rsidP="000F4C81"/>
    <w:p w:rsidR="00A31228" w:rsidRDefault="00A31228" w:rsidP="000F4C81">
      <w:pPr>
        <w:rPr>
          <w:rFonts w:hint="eastAsia"/>
        </w:rPr>
      </w:pPr>
      <w:r>
        <w:rPr>
          <w:rFonts w:hint="eastAsia"/>
        </w:rPr>
        <w:t xml:space="preserve">테이블 구성 </w:t>
      </w:r>
    </w:p>
    <w:p w:rsidR="00EF066D" w:rsidRDefault="00EF066D" w:rsidP="00EF066D">
      <w:pPr>
        <w:pStyle w:val="a4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고객 :</w:t>
      </w:r>
      <w:proofErr w:type="gramEnd"/>
      <w:r>
        <w:rPr>
          <w:rFonts w:hint="eastAsia"/>
        </w:rPr>
        <w:t xml:space="preserve"> 연령, 구매시간(영수증에 </w:t>
      </w:r>
      <w:proofErr w:type="spellStart"/>
      <w:r>
        <w:rPr>
          <w:rFonts w:hint="eastAsia"/>
        </w:rPr>
        <w:t>표기해야함</w:t>
      </w:r>
      <w:proofErr w:type="spellEnd"/>
      <w:r>
        <w:rPr>
          <w:rFonts w:hint="eastAsia"/>
        </w:rPr>
        <w:t xml:space="preserve">), 물품, 총액, </w:t>
      </w:r>
      <w:r w:rsidR="00D13BA3">
        <w:rPr>
          <w:rFonts w:hint="eastAsia"/>
        </w:rPr>
        <w:t>구매방법, 할인유무</w:t>
      </w:r>
    </w:p>
    <w:p w:rsidR="00A93CAA" w:rsidRDefault="00A93CAA" w:rsidP="00A93CAA">
      <w:pPr>
        <w:pStyle w:val="a4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 xml:space="preserve">발주 </w:t>
      </w:r>
      <w:r>
        <w:t>:</w:t>
      </w:r>
      <w:proofErr w:type="gramEnd"/>
      <w:r w:rsidR="00D13BA3">
        <w:rPr>
          <w:rFonts w:hint="eastAsia"/>
        </w:rPr>
        <w:t xml:space="preserve"> 물건 수(</w:t>
      </w:r>
      <w:proofErr w:type="spellStart"/>
      <w:r w:rsidR="00D13BA3">
        <w:t>ea</w:t>
      </w:r>
      <w:proofErr w:type="spellEnd"/>
      <w:r w:rsidR="00D13BA3">
        <w:t xml:space="preserve">, box), </w:t>
      </w:r>
      <w:r w:rsidR="00D13BA3">
        <w:rPr>
          <w:rFonts w:hint="eastAsia"/>
        </w:rPr>
        <w:t xml:space="preserve">금액, 발주 시간, 발주인, 결제 방법, </w:t>
      </w:r>
      <w:r w:rsidR="00A31228">
        <w:rPr>
          <w:rFonts w:hint="eastAsia"/>
        </w:rPr>
        <w:t>결제일자, 배달시간</w:t>
      </w:r>
    </w:p>
    <w:p w:rsidR="00A93CAA" w:rsidRDefault="00A93CAA" w:rsidP="00A93CAA">
      <w:pPr>
        <w:pStyle w:val="a4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판매 :</w:t>
      </w:r>
      <w:proofErr w:type="gramEnd"/>
      <w:r w:rsidR="00323BFA">
        <w:t xml:space="preserve"> </w:t>
      </w:r>
      <w:r w:rsidR="00323BFA">
        <w:rPr>
          <w:rFonts w:hint="eastAsia"/>
        </w:rPr>
        <w:t>판매 시간, 판매자, 구매방법(카드or</w:t>
      </w:r>
      <w:r w:rsidR="00323BFA">
        <w:t xml:space="preserve"> </w:t>
      </w:r>
      <w:r w:rsidR="00323BFA">
        <w:rPr>
          <w:rFonts w:hint="eastAsia"/>
        </w:rPr>
        <w:t>현금), 판매 금액, 할인여부,</w:t>
      </w:r>
      <w:r w:rsidR="00323BFA">
        <w:t xml:space="preserve"> </w:t>
      </w:r>
      <w:proofErr w:type="spellStart"/>
      <w:r w:rsidR="00323BFA">
        <w:rPr>
          <w:rFonts w:hint="eastAsia"/>
        </w:rPr>
        <w:t>기프티콘</w:t>
      </w:r>
      <w:proofErr w:type="spellEnd"/>
      <w:r w:rsidR="00323BFA">
        <w:rPr>
          <w:rFonts w:hint="eastAsia"/>
        </w:rPr>
        <w:t xml:space="preserve"> 여부, </w:t>
      </w:r>
      <w:r w:rsidR="00D13BA3">
        <w:rPr>
          <w:rFonts w:hint="eastAsia"/>
        </w:rPr>
        <w:t xml:space="preserve">판매 물건, </w:t>
      </w:r>
      <w:r w:rsidR="00A31228">
        <w:rPr>
          <w:rFonts w:hint="eastAsia"/>
        </w:rPr>
        <w:t>판매량(개수)</w:t>
      </w:r>
      <w:r w:rsidR="007A5787">
        <w:t xml:space="preserve">, </w:t>
      </w:r>
      <w:r w:rsidR="007A5787">
        <w:rPr>
          <w:rFonts w:hint="eastAsia"/>
        </w:rPr>
        <w:t>바코드</w:t>
      </w:r>
    </w:p>
    <w:p w:rsidR="00323BFA" w:rsidRDefault="00323BFA" w:rsidP="00A93CAA">
      <w:pPr>
        <w:pStyle w:val="a4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할인수단 :</w:t>
      </w:r>
      <w:proofErr w:type="gram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할인율이 다 다름)</w:t>
      </w:r>
      <w:r w:rsidR="00D13BA3">
        <w:t xml:space="preserve"> – ex) kt10%, lg10%, sk10%, vip20%</w:t>
      </w:r>
    </w:p>
    <w:p w:rsidR="00A93CAA" w:rsidRDefault="00A93CAA" w:rsidP="00A93CAA">
      <w:pPr>
        <w:pStyle w:val="a4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재고 :</w:t>
      </w:r>
      <w:proofErr w:type="gramEnd"/>
      <w:r>
        <w:rPr>
          <w:rFonts w:hint="eastAsia"/>
        </w:rPr>
        <w:t xml:space="preserve"> </w:t>
      </w:r>
      <w:r w:rsidR="00323BFA">
        <w:rPr>
          <w:rFonts w:hint="eastAsia"/>
        </w:rPr>
        <w:t xml:space="preserve">유통기한, 들어온 날짜, 현 재고, 실제 재고(훔쳐가거나 오류로 인해), 자산규모, </w:t>
      </w:r>
    </w:p>
    <w:p w:rsidR="00A93CAA" w:rsidRDefault="00A93CAA" w:rsidP="00A93CAA">
      <w:pPr>
        <w:pStyle w:val="a4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직원관리 :</w:t>
      </w:r>
      <w:proofErr w:type="gramEnd"/>
      <w:r>
        <w:t xml:space="preserve"> </w:t>
      </w:r>
      <w:r>
        <w:rPr>
          <w:rFonts w:hint="eastAsia"/>
        </w:rPr>
        <w:t>사번(</w:t>
      </w:r>
      <w:r>
        <w:t>FK)</w:t>
      </w:r>
      <w:r>
        <w:rPr>
          <w:rFonts w:hint="eastAsia"/>
        </w:rPr>
        <w:t>, 이름,</w:t>
      </w:r>
      <w:r w:rsidR="00EF066D">
        <w:t xml:space="preserve"> </w:t>
      </w:r>
      <w:r w:rsidR="00EF066D">
        <w:rPr>
          <w:rFonts w:hint="eastAsia"/>
        </w:rPr>
        <w:t>나이, 성별, 주민등록번호,</w:t>
      </w:r>
      <w:r>
        <w:rPr>
          <w:rFonts w:hint="eastAsia"/>
        </w:rPr>
        <w:t xml:space="preserve"> 고용일</w:t>
      </w:r>
      <w:r w:rsidR="00A31228">
        <w:rPr>
          <w:rFonts w:hint="eastAsia"/>
        </w:rPr>
        <w:t>, 퇴사일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고용형태(아르바이트, 점주, </w:t>
      </w:r>
      <w:proofErr w:type="spellStart"/>
      <w:r>
        <w:rPr>
          <w:rFonts w:hint="eastAsia"/>
        </w:rPr>
        <w:t>정직원</w:t>
      </w:r>
      <w:proofErr w:type="spellEnd"/>
      <w:r>
        <w:rPr>
          <w:rFonts w:hint="eastAsia"/>
        </w:rPr>
        <w:t xml:space="preserve"> -&gt; 사번 구분)</w:t>
      </w:r>
      <w:r>
        <w:t xml:space="preserve">, </w:t>
      </w:r>
      <w:r>
        <w:rPr>
          <w:rFonts w:hint="eastAsia"/>
        </w:rPr>
        <w:t>전화번호, 주소, 고용인</w:t>
      </w:r>
    </w:p>
    <w:p w:rsidR="00A93CAA" w:rsidRDefault="00A93CAA" w:rsidP="00A93CAA">
      <w:pPr>
        <w:pStyle w:val="a4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급여 :</w:t>
      </w:r>
      <w:proofErr w:type="gramEnd"/>
      <w:r>
        <w:rPr>
          <w:rFonts w:hint="eastAsia"/>
        </w:rPr>
        <w:t xml:space="preserve">  사번, 근무시간, 시급</w:t>
      </w:r>
      <w:r>
        <w:t xml:space="preserve"> </w:t>
      </w:r>
      <w:r>
        <w:rPr>
          <w:rFonts w:hint="eastAsia"/>
        </w:rPr>
        <w:t xml:space="preserve">또는 월급, </w:t>
      </w:r>
      <w:r w:rsidR="00A31228">
        <w:rPr>
          <w:rFonts w:hint="eastAsia"/>
        </w:rPr>
        <w:t>급여지급일</w:t>
      </w:r>
    </w:p>
    <w:p w:rsidR="00A93CAA" w:rsidRDefault="00A93CAA" w:rsidP="00A93CAA">
      <w:pPr>
        <w:pStyle w:val="a4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매장관리 :</w:t>
      </w:r>
      <w:proofErr w:type="gramEnd"/>
      <w:r>
        <w:t xml:space="preserve"> </w:t>
      </w:r>
      <w:r>
        <w:rPr>
          <w:rFonts w:hint="eastAsia"/>
        </w:rPr>
        <w:t>사업자번호, 사업자명(대표자or</w:t>
      </w:r>
      <w:r>
        <w:t xml:space="preserve"> </w:t>
      </w:r>
      <w:r>
        <w:rPr>
          <w:rFonts w:hint="eastAsia"/>
        </w:rPr>
        <w:t>점주), 사업장 주소, 지점 명, 사업장 전화번호</w:t>
      </w:r>
    </w:p>
    <w:p w:rsidR="009D03A2" w:rsidRDefault="00D13BA3" w:rsidP="009D03A2">
      <w:pPr>
        <w:pStyle w:val="a4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매출 :</w:t>
      </w:r>
      <w:proofErr w:type="gramEnd"/>
      <w:r>
        <w:rPr>
          <w:rFonts w:hint="eastAsia"/>
        </w:rPr>
        <w:t xml:space="preserve"> (판매금액 </w:t>
      </w:r>
      <w:r>
        <w:t>–</w:t>
      </w:r>
      <w:r>
        <w:rPr>
          <w:rFonts w:hint="eastAsia"/>
        </w:rPr>
        <w:t xml:space="preserve"> 발주) // 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유통기한이 지나면 마이너스. </w:t>
      </w:r>
    </w:p>
    <w:p w:rsidR="009D03A2" w:rsidRDefault="009D03A2" w:rsidP="009D03A2">
      <w:pPr>
        <w:rPr>
          <w:rFonts w:hint="eastAsia"/>
        </w:rPr>
      </w:pPr>
    </w:p>
    <w:p w:rsidR="00D13BA3" w:rsidRDefault="009D03A2" w:rsidP="00D13BA3">
      <w:pPr>
        <w:rPr>
          <w:u w:val="single"/>
        </w:rPr>
      </w:pPr>
      <w:proofErr w:type="gramStart"/>
      <w:r w:rsidRPr="009D03A2">
        <w:rPr>
          <w:rFonts w:hint="eastAsia"/>
          <w:u w:val="single"/>
        </w:rPr>
        <w:t>.</w:t>
      </w:r>
      <w:r>
        <w:rPr>
          <w:u w:val="single"/>
        </w:rPr>
        <w:t>*</w:t>
      </w:r>
      <w:proofErr w:type="gramEnd"/>
      <w:r>
        <w:rPr>
          <w:u w:val="single"/>
        </w:rPr>
        <w:t xml:space="preserve">********  </w:t>
      </w:r>
      <w:r w:rsidRPr="009D03A2">
        <w:rPr>
          <w:rFonts w:hint="eastAsia"/>
          <w:u w:val="single"/>
        </w:rPr>
        <w:t>고객을 빼고 판매 테이블과 컬럼이 같으므로 판매 테이블에 연령을 추가.</w:t>
      </w:r>
      <w:r>
        <w:rPr>
          <w:u w:val="single"/>
        </w:rPr>
        <w:t xml:space="preserve">     *********</w:t>
      </w:r>
    </w:p>
    <w:p w:rsidR="007A5787" w:rsidRPr="009D03A2" w:rsidRDefault="007A5787" w:rsidP="00D13BA3">
      <w:pPr>
        <w:rPr>
          <w:rFonts w:hint="eastAsia"/>
          <w:u w:val="single"/>
        </w:rPr>
      </w:pPr>
      <w:proofErr w:type="gramStart"/>
      <w:r w:rsidRPr="009D03A2">
        <w:rPr>
          <w:rFonts w:hint="eastAsia"/>
          <w:u w:val="single"/>
        </w:rPr>
        <w:t>.</w:t>
      </w:r>
      <w:r>
        <w:rPr>
          <w:u w:val="single"/>
        </w:rPr>
        <w:t>*</w:t>
      </w:r>
      <w:proofErr w:type="gramEnd"/>
      <w:r>
        <w:rPr>
          <w:u w:val="single"/>
        </w:rPr>
        <w:t>********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판</w:t>
      </w:r>
      <w:r>
        <w:rPr>
          <w:u w:val="single"/>
        </w:rPr>
        <w:t>매</w:t>
      </w:r>
      <w:r>
        <w:rPr>
          <w:rFonts w:hint="eastAsia"/>
          <w:u w:val="single"/>
        </w:rPr>
        <w:t xml:space="preserve"> 번</w:t>
      </w:r>
      <w:r>
        <w:rPr>
          <w:u w:val="single"/>
        </w:rPr>
        <w:t>호</w:t>
      </w:r>
      <w:r>
        <w:rPr>
          <w:rFonts w:hint="eastAsia"/>
          <w:u w:val="single"/>
        </w:rPr>
        <w:t xml:space="preserve"> 추</w:t>
      </w:r>
      <w:r>
        <w:rPr>
          <w:u w:val="single"/>
        </w:rPr>
        <w:t>가</w:t>
      </w:r>
      <w:r>
        <w:rPr>
          <w:rFonts w:hint="eastAsia"/>
          <w:u w:val="single"/>
        </w:rPr>
        <w:t xml:space="preserve"> ?</w:t>
      </w:r>
      <w:r>
        <w:rPr>
          <w:u w:val="single"/>
        </w:rPr>
        <w:t xml:space="preserve"> </w:t>
      </w:r>
      <w:r>
        <w:rPr>
          <w:u w:val="single"/>
        </w:rPr>
        <w:t xml:space="preserve">     *********</w:t>
      </w:r>
      <w:bookmarkStart w:id="0" w:name="_GoBack"/>
      <w:bookmarkEnd w:id="0"/>
    </w:p>
    <w:p w:rsidR="00A31228" w:rsidRPr="009D03A2" w:rsidRDefault="00A31228" w:rsidP="00D13BA3">
      <w:pPr>
        <w:rPr>
          <w:rFonts w:hint="eastAsia"/>
          <w:color w:val="FF0000"/>
        </w:rPr>
      </w:pPr>
      <w:r w:rsidRPr="009D03A2">
        <w:rPr>
          <w:rFonts w:hint="eastAsia"/>
          <w:color w:val="FF0000"/>
        </w:rPr>
        <w:t>직원관리, 급여, 매장관리</w:t>
      </w:r>
      <w:r w:rsidR="009D03A2" w:rsidRPr="009D03A2">
        <w:rPr>
          <w:rFonts w:hint="eastAsia"/>
          <w:color w:val="FF0000"/>
        </w:rPr>
        <w:t>, 발주</w:t>
      </w:r>
      <w:r w:rsidRPr="009D03A2">
        <w:rPr>
          <w:rFonts w:hint="eastAsia"/>
          <w:color w:val="FF0000"/>
        </w:rPr>
        <w:t xml:space="preserve"> 같은 경우는 권한을 줘서 </w:t>
      </w:r>
      <w:proofErr w:type="spellStart"/>
      <w:r w:rsidRPr="009D03A2">
        <w:rPr>
          <w:rFonts w:hint="eastAsia"/>
          <w:color w:val="FF0000"/>
        </w:rPr>
        <w:t>알바생</w:t>
      </w:r>
      <w:proofErr w:type="spellEnd"/>
      <w:r w:rsidRPr="009D03A2">
        <w:rPr>
          <w:rFonts w:hint="eastAsia"/>
          <w:color w:val="FF0000"/>
        </w:rPr>
        <w:t xml:space="preserve"> 및 다른 사람이 수정하지 못하게 해야함</w:t>
      </w:r>
    </w:p>
    <w:p w:rsidR="00D13BA3" w:rsidRDefault="00D13BA3" w:rsidP="00D13BA3">
      <w:pPr>
        <w:rPr>
          <w:rFonts w:hint="eastAsia"/>
        </w:rPr>
      </w:pPr>
      <w:r>
        <w:rPr>
          <w:rFonts w:hint="eastAsia"/>
        </w:rPr>
        <w:t xml:space="preserve">매출 같은 경우 따로 </w:t>
      </w:r>
      <w:r>
        <w:t>UI</w:t>
      </w:r>
      <w:r>
        <w:rPr>
          <w:rFonts w:hint="eastAsia"/>
        </w:rPr>
        <w:t xml:space="preserve">를 만들면 일별, 주별, 월별 </w:t>
      </w:r>
    </w:p>
    <w:p w:rsidR="00323BFA" w:rsidRDefault="00323BFA" w:rsidP="00323BFA">
      <w:pPr>
        <w:rPr>
          <w:rFonts w:hint="eastAsia"/>
        </w:rPr>
      </w:pPr>
    </w:p>
    <w:p w:rsidR="00D13BA3" w:rsidRDefault="00D13BA3" w:rsidP="00323BFA">
      <w:pPr>
        <w:rPr>
          <w:rFonts w:hint="eastAsia"/>
        </w:rPr>
      </w:pPr>
      <w:r>
        <w:rPr>
          <w:rFonts w:hint="eastAsia"/>
        </w:rPr>
        <w:t>연관되는 내용으로 추가 테이블 계획</w:t>
      </w:r>
      <w:r w:rsidR="00A31228">
        <w:rPr>
          <w:rFonts w:hint="eastAsia"/>
        </w:rPr>
        <w:t xml:space="preserve"> 여부</w:t>
      </w:r>
    </w:p>
    <w:p w:rsidR="00323BFA" w:rsidRDefault="00323BFA" w:rsidP="00D13BA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재고 </w:t>
      </w:r>
      <w:r>
        <w:sym w:font="Wingdings" w:char="F0DF"/>
      </w:r>
      <w:r>
        <w:sym w:font="Wingdings" w:char="F0E0"/>
      </w:r>
      <w:r>
        <w:t xml:space="preserve"> </w:t>
      </w:r>
      <w:r>
        <w:rPr>
          <w:rFonts w:hint="eastAsia"/>
        </w:rPr>
        <w:t>매출</w:t>
      </w:r>
    </w:p>
    <w:p w:rsidR="00323BFA" w:rsidRDefault="00323BFA" w:rsidP="00D13BA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직원관리 </w:t>
      </w:r>
      <w:r>
        <w:sym w:font="Wingdings" w:char="F0DF"/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급여</w:t>
      </w:r>
    </w:p>
    <w:p w:rsidR="00D13BA3" w:rsidRDefault="00D13BA3" w:rsidP="00D13BA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발주 </w:t>
      </w:r>
      <w:r>
        <w:sym w:font="Wingdings" w:char="F0DF"/>
      </w:r>
      <w:r>
        <w:sym w:font="Wingdings" w:char="F0E0"/>
      </w:r>
      <w:r>
        <w:t xml:space="preserve"> </w:t>
      </w:r>
      <w:r>
        <w:rPr>
          <w:rFonts w:hint="eastAsia"/>
        </w:rPr>
        <w:t xml:space="preserve">국내, 해외 </w:t>
      </w:r>
      <w:r w:rsidR="00A31228">
        <w:t>(</w:t>
      </w:r>
      <w:r w:rsidR="00A31228">
        <w:rPr>
          <w:rFonts w:hint="eastAsia"/>
        </w:rPr>
        <w:t>해외 수입 품목에 대해)</w:t>
      </w:r>
    </w:p>
    <w:p w:rsidR="007A5787" w:rsidRDefault="007A5787" w:rsidP="00D13BA3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판매 </w:t>
      </w:r>
      <w:r>
        <w:sym w:font="Wingdings" w:char="F0DF"/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영수증</w:t>
      </w:r>
    </w:p>
    <w:p w:rsidR="00A93CAA" w:rsidRDefault="00A93CAA" w:rsidP="00A93CAA"/>
    <w:p w:rsidR="00A31228" w:rsidRDefault="00A31228" w:rsidP="00A93CAA">
      <w:pPr>
        <w:rPr>
          <w:rFonts w:hint="eastAsia"/>
        </w:rPr>
      </w:pPr>
    </w:p>
    <w:p w:rsidR="00A93CAA" w:rsidRDefault="00A93CAA" w:rsidP="00A93CAA">
      <w:pPr>
        <w:rPr>
          <w:rFonts w:hint="eastAsia"/>
        </w:rPr>
      </w:pPr>
      <w:proofErr w:type="gramStart"/>
      <w:r>
        <w:rPr>
          <w:rFonts w:hint="eastAsia"/>
        </w:rPr>
        <w:t>민수 :</w:t>
      </w:r>
      <w:proofErr w:type="gramEnd"/>
      <w:r>
        <w:rPr>
          <w:rFonts w:hint="eastAsia"/>
        </w:rPr>
        <w:t xml:space="preserve"> 전화번호, 주소 암호화 필요?</w:t>
      </w:r>
      <w:r>
        <w:t xml:space="preserve"> </w:t>
      </w:r>
      <w:r w:rsidR="00EF066D">
        <w:t xml:space="preserve"> -&gt; </w:t>
      </w:r>
      <w:r w:rsidR="00EF066D">
        <w:rPr>
          <w:rFonts w:hint="eastAsia"/>
        </w:rPr>
        <w:t xml:space="preserve">암호화 </w:t>
      </w:r>
      <w:proofErr w:type="gramStart"/>
      <w:r w:rsidR="00EF066D">
        <w:rPr>
          <w:rFonts w:hint="eastAsia"/>
        </w:rPr>
        <w:t>필요 .</w:t>
      </w:r>
      <w:proofErr w:type="gramEnd"/>
      <w:r w:rsidR="00EF066D">
        <w:rPr>
          <w:rFonts w:hint="eastAsia"/>
        </w:rPr>
        <w:t xml:space="preserve"> </w:t>
      </w:r>
    </w:p>
    <w:p w:rsidR="00A93CAA" w:rsidRDefault="00A93CAA" w:rsidP="00A93CAA"/>
    <w:p w:rsidR="00EF066D" w:rsidRDefault="00A93CAA" w:rsidP="00EF066D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데이터그리드뷰에</w:t>
      </w:r>
      <w:proofErr w:type="spellEnd"/>
      <w:r>
        <w:rPr>
          <w:rFonts w:hint="eastAsia"/>
        </w:rPr>
        <w:t xml:space="preserve"> 발주 </w:t>
      </w:r>
      <w:proofErr w:type="spellStart"/>
      <w:r>
        <w:rPr>
          <w:rFonts w:hint="eastAsia"/>
        </w:rPr>
        <w:t>받을수</w:t>
      </w:r>
      <w:proofErr w:type="spellEnd"/>
      <w:r>
        <w:rPr>
          <w:rFonts w:hint="eastAsia"/>
        </w:rPr>
        <w:t xml:space="preserve"> 있는 </w:t>
      </w:r>
      <w:r w:rsidR="00EF066D">
        <w:rPr>
          <w:rFonts w:hint="eastAsia"/>
        </w:rPr>
        <w:t xml:space="preserve">모든 </w:t>
      </w:r>
      <w:r>
        <w:rPr>
          <w:rFonts w:hint="eastAsia"/>
        </w:rPr>
        <w:t xml:space="preserve">물건을 띄워서 </w:t>
      </w:r>
      <w:proofErr w:type="spellStart"/>
      <w:r>
        <w:rPr>
          <w:rFonts w:hint="eastAsia"/>
        </w:rPr>
        <w:t>콤보박스로</w:t>
      </w:r>
      <w:proofErr w:type="spellEnd"/>
      <w:r>
        <w:rPr>
          <w:rFonts w:hint="eastAsia"/>
        </w:rPr>
        <w:t xml:space="preserve"> 표시하는 경</w:t>
      </w:r>
      <w:r w:rsidR="00EF066D">
        <w:rPr>
          <w:rFonts w:hint="eastAsia"/>
        </w:rPr>
        <w:t>우</w:t>
      </w:r>
    </w:p>
    <w:p w:rsidR="00EF066D" w:rsidRDefault="00A93CAA" w:rsidP="00EF066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발주입니다 해서 버튼으로 1. 음료 2. 과자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</w:t>
      </w:r>
      <w:r w:rsidR="00EF066D">
        <w:rPr>
          <w:rFonts w:hint="eastAsia"/>
        </w:rPr>
        <w:t xml:space="preserve">버튼을 누르면 발주 가능한 음료만 뜨도록 </w:t>
      </w:r>
    </w:p>
    <w:p w:rsidR="00EF066D" w:rsidRDefault="00EF066D" w:rsidP="00EF066D">
      <w:pPr>
        <w:rPr>
          <w:rFonts w:hint="eastAsia"/>
        </w:rPr>
      </w:pPr>
      <w:proofErr w:type="gramStart"/>
      <w:r>
        <w:rPr>
          <w:rFonts w:hint="eastAsia"/>
        </w:rPr>
        <w:t>영범 :</w:t>
      </w:r>
      <w:proofErr w:type="gramEnd"/>
      <w:r>
        <w:rPr>
          <w:rFonts w:hint="eastAsia"/>
        </w:rPr>
        <w:t xml:space="preserve"> 후자는 어떤 식으로 운영이 되는지 ? </w:t>
      </w:r>
    </w:p>
    <w:p w:rsidR="00EF066D" w:rsidRDefault="00EF066D" w:rsidP="00EF066D">
      <w:proofErr w:type="gramStart"/>
      <w:r>
        <w:rPr>
          <w:rFonts w:hint="eastAsia"/>
        </w:rPr>
        <w:t>민수 :</w:t>
      </w:r>
      <w:proofErr w:type="gramEnd"/>
      <w:r>
        <w:rPr>
          <w:rFonts w:hint="eastAsia"/>
        </w:rPr>
        <w:t xml:space="preserve"> employees처럼 과자 </w:t>
      </w:r>
      <w:proofErr w:type="spellStart"/>
      <w:r>
        <w:t>cateid</w:t>
      </w:r>
      <w:proofErr w:type="spellEnd"/>
      <w:r>
        <w:t xml:space="preserve"> : 10 </w:t>
      </w:r>
      <w:r>
        <w:rPr>
          <w:rFonts w:hint="eastAsia"/>
        </w:rPr>
        <w:t xml:space="preserve">이런식으로 음료 버튼을 누르면 음료의 </w:t>
      </w:r>
      <w:proofErr w:type="spellStart"/>
      <w:r>
        <w:t>cate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를 </w:t>
      </w:r>
      <w:r>
        <w:t>where</w:t>
      </w:r>
      <w:r>
        <w:rPr>
          <w:rFonts w:hint="eastAsia"/>
        </w:rPr>
        <w:t>문으로 쿼리문을 표현하는 방식이다</w:t>
      </w:r>
    </w:p>
    <w:p w:rsidR="00EF066D" w:rsidRDefault="00EF066D" w:rsidP="00EF066D">
      <w:proofErr w:type="gramStart"/>
      <w:r>
        <w:rPr>
          <w:rFonts w:hint="eastAsia"/>
        </w:rPr>
        <w:t>수인 :</w:t>
      </w:r>
      <w:proofErr w:type="gramEnd"/>
      <w:r>
        <w:rPr>
          <w:rFonts w:hint="eastAsia"/>
        </w:rPr>
        <w:t xml:space="preserve"> </w:t>
      </w:r>
      <w:proofErr w:type="spellStart"/>
      <w:r>
        <w:t>sql</w:t>
      </w:r>
      <w:proofErr w:type="spellEnd"/>
      <w:r>
        <w:rPr>
          <w:rFonts w:hint="eastAsia"/>
        </w:rPr>
        <w:t xml:space="preserve">을 생각하면 전자가 편하다. </w:t>
      </w:r>
    </w:p>
    <w:p w:rsidR="00EF066D" w:rsidRDefault="00EF066D" w:rsidP="00EF066D">
      <w:proofErr w:type="gramStart"/>
      <w:r>
        <w:rPr>
          <w:rFonts w:hint="eastAsia"/>
        </w:rPr>
        <w:t>승수 :</w:t>
      </w:r>
      <w:proofErr w:type="gramEnd"/>
      <w:r>
        <w:rPr>
          <w:rFonts w:hint="eastAsia"/>
        </w:rPr>
        <w:t xml:space="preserve"> 실제 편의점에서는 어떤 방식인지</w:t>
      </w:r>
    </w:p>
    <w:p w:rsidR="00EF066D" w:rsidRDefault="00EF066D" w:rsidP="00EF066D">
      <w:proofErr w:type="gramStart"/>
      <w:r>
        <w:rPr>
          <w:rFonts w:hint="eastAsia"/>
        </w:rPr>
        <w:t>민수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콤보박스에서</w:t>
      </w:r>
      <w:proofErr w:type="spellEnd"/>
      <w:r>
        <w:rPr>
          <w:rFonts w:hint="eastAsia"/>
        </w:rPr>
        <w:t xml:space="preserve"> 음료를 고르면 중분류, 소분류로 나뉘어져서 주스, 등등 다른 </w:t>
      </w:r>
      <w:proofErr w:type="spellStart"/>
      <w:r>
        <w:rPr>
          <w:rFonts w:hint="eastAsia"/>
        </w:rPr>
        <w:t>콤보박스에</w:t>
      </w:r>
      <w:proofErr w:type="spellEnd"/>
      <w:r>
        <w:rPr>
          <w:rFonts w:hint="eastAsia"/>
        </w:rPr>
        <w:t xml:space="preserve"> 나뉘게 된다. </w:t>
      </w:r>
    </w:p>
    <w:p w:rsidR="00EF066D" w:rsidRPr="00EF066D" w:rsidRDefault="00EF066D" w:rsidP="00EF066D">
      <w:proofErr w:type="gramStart"/>
      <w:r>
        <w:rPr>
          <w:rFonts w:hint="eastAsia"/>
        </w:rPr>
        <w:t>민수 :</w:t>
      </w:r>
      <w:proofErr w:type="gramEnd"/>
      <w:r>
        <w:rPr>
          <w:rFonts w:hint="eastAsia"/>
        </w:rPr>
        <w:t xml:space="preserve"> 재고에 대해서는 유통기한도 표현이 되야 한다 .유통기한이 지났을 경우 유통기한이 지났다고 표현을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 xml:space="preserve">.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같은 이유로 발주에 대해 재고 같은 부분에서도 재고가 몇 개 이하로 남았을 경우 재고가 부족하다는 알림이 필요하다. </w:t>
      </w:r>
    </w:p>
    <w:p w:rsidR="00EF066D" w:rsidRDefault="00EF066D" w:rsidP="00EF066D"/>
    <w:p w:rsidR="007A5787" w:rsidRPr="00EF066D" w:rsidRDefault="007A5787" w:rsidP="00EF066D">
      <w:pPr>
        <w:rPr>
          <w:rFonts w:hint="eastAsia"/>
        </w:rPr>
      </w:pPr>
    </w:p>
    <w:sectPr w:rsidR="007A5787" w:rsidRPr="00EF06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A754A"/>
    <w:multiLevelType w:val="hybridMultilevel"/>
    <w:tmpl w:val="FCBE8E94"/>
    <w:lvl w:ilvl="0" w:tplc="D3F4F2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EE54C46"/>
    <w:multiLevelType w:val="hybridMultilevel"/>
    <w:tmpl w:val="D8FAA6FC"/>
    <w:lvl w:ilvl="0" w:tplc="9A1A51A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81"/>
    <w:rsid w:val="000F4C81"/>
    <w:rsid w:val="00323BFA"/>
    <w:rsid w:val="00394789"/>
    <w:rsid w:val="007A5787"/>
    <w:rsid w:val="009D03A2"/>
    <w:rsid w:val="00A31228"/>
    <w:rsid w:val="00A93CAA"/>
    <w:rsid w:val="00D13BA3"/>
    <w:rsid w:val="00EF066D"/>
    <w:rsid w:val="00F9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0C1EE"/>
  <w15:chartTrackingRefBased/>
  <w15:docId w15:val="{329C42E5-1D87-4763-A9C4-C861620D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F4C81"/>
  </w:style>
  <w:style w:type="character" w:customStyle="1" w:styleId="Char">
    <w:name w:val="날짜 Char"/>
    <w:basedOn w:val="a0"/>
    <w:link w:val="a3"/>
    <w:uiPriority w:val="99"/>
    <w:semiHidden/>
    <w:rsid w:val="000F4C81"/>
  </w:style>
  <w:style w:type="paragraph" w:styleId="a4">
    <w:name w:val="List Paragraph"/>
    <w:basedOn w:val="a"/>
    <w:uiPriority w:val="34"/>
    <w:qFormat/>
    <w:rsid w:val="000F4C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소민수</dc:creator>
  <cp:keywords/>
  <dc:description/>
  <cp:lastModifiedBy>소민수</cp:lastModifiedBy>
  <cp:revision>1</cp:revision>
  <dcterms:created xsi:type="dcterms:W3CDTF">2018-01-02T07:09:00Z</dcterms:created>
  <dcterms:modified xsi:type="dcterms:W3CDTF">2018-01-02T08:45:00Z</dcterms:modified>
</cp:coreProperties>
</file>