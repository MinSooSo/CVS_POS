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2BA7B" w14:textId="77777777" w:rsidR="007D663B" w:rsidRDefault="00313618" w:rsidP="007D663B">
      <w:pPr>
        <w:pStyle w:val="affff3"/>
      </w:pPr>
      <w:sdt>
        <w:sdtPr>
          <w:alias w:val="회의 제목 입력:"/>
          <w:tag w:val="회의 제목 입력:"/>
          <w:id w:val="745540532"/>
          <w:placeholder>
            <w:docPart w:val="24AB64C837F3401D82DD17B864B2E896"/>
          </w:placeholder>
          <w:temporary/>
          <w:showingPlcHdr/>
        </w:sdtPr>
        <w:sdtEndPr/>
        <w:sdtContent>
          <w:r w:rsidR="007D663B">
            <w:rPr>
              <w:rFonts w:hint="eastAsia"/>
              <w:lang w:eastAsia="ko-KR" w:bidi="ko-KR"/>
            </w:rPr>
            <w:t>회의</w:t>
          </w:r>
          <w:r w:rsidR="007D663B">
            <w:rPr>
              <w:lang w:eastAsia="ko-KR" w:bidi="ko-KR"/>
            </w:rPr>
            <w:t xml:space="preserve"> </w:t>
          </w:r>
          <w:r w:rsidR="007D663B">
            <w:rPr>
              <w:rFonts w:hint="eastAsia"/>
              <w:lang w:eastAsia="ko-KR" w:bidi="ko-KR"/>
            </w:rPr>
            <w:t>제목</w:t>
          </w:r>
        </w:sdtContent>
      </w:sdt>
      <w:r w:rsidR="007D663B">
        <w:rPr>
          <w:lang w:val="ko-KR" w:eastAsia="ko-KR" w:bidi="ko-KR"/>
        </w:rPr>
        <w:t xml:space="preserve"> </w:t>
      </w:r>
      <w:sdt>
        <w:sdtPr>
          <w:alias w:val="세로줄 구분 기호:"/>
          <w:tag w:val="세로줄 구분 기호:"/>
          <w:id w:val="1874568466"/>
          <w:placeholder>
            <w:docPart w:val="BEE186A347674BEB8E658B608187BBD1"/>
          </w:placeholder>
          <w:temporary/>
          <w:showingPlcHdr/>
        </w:sdtPr>
        <w:sdtEndPr/>
        <w:sdtContent>
          <w:r w:rsidR="007D663B">
            <w:rPr>
              <w:lang w:eastAsia="ko-KR" w:bidi="ko-KR"/>
            </w:rPr>
            <w:t>|</w:t>
          </w:r>
        </w:sdtContent>
      </w:sdt>
      <w:r w:rsidR="007D663B">
        <w:t xml:space="preserve"> </w:t>
      </w:r>
      <w:sdt>
        <w:sdtPr>
          <w:rPr>
            <w:rStyle w:val="a6"/>
            <w:caps w:val="0"/>
          </w:rPr>
          <w:alias w:val="회의록:"/>
          <w:tag w:val="회의록:"/>
          <w:id w:val="324875599"/>
          <w:placeholder>
            <w:docPart w:val="6BB3B18BB5A04D87A98806656FF0DA25"/>
          </w:placeholder>
          <w:temporary/>
          <w:showingPlcHdr/>
        </w:sdtPr>
        <w:sdtEndPr>
          <w:rPr>
            <w:rStyle w:val="a6"/>
          </w:rPr>
        </w:sdtEndPr>
        <w:sdtContent>
          <w:r w:rsidR="007D663B">
            <w:rPr>
              <w:rStyle w:val="a6"/>
              <w:rFonts w:hint="eastAsia"/>
              <w:lang w:eastAsia="ko-KR" w:bidi="ko-KR"/>
            </w:rPr>
            <w:t>회의록</w:t>
          </w:r>
        </w:sdtContent>
      </w:sdt>
    </w:p>
    <w:p w14:paraId="0C38BAC2" w14:textId="5F9ACE27" w:rsidR="007D663B" w:rsidRDefault="00313618" w:rsidP="007D663B">
      <w:pPr>
        <w:pStyle w:val="21"/>
      </w:pPr>
      <w:sdt>
        <w:sdtPr>
          <w:alias w:val="회의 날짜 및 시간:"/>
          <w:tag w:val="회의 날짜 및 시간:"/>
          <w:id w:val="712006246"/>
          <w:placeholder>
            <w:docPart w:val="BFF9A0841E8842D6BF4D5C0F14447855"/>
          </w:placeholder>
          <w:temporary/>
          <w:showingPlcHdr/>
        </w:sdtPr>
        <w:sdtEndPr/>
        <w:sdtContent>
          <w:r w:rsidR="007D663B">
            <w:rPr>
              <w:rFonts w:hint="eastAsia"/>
              <w:lang w:eastAsia="ko-KR" w:bidi="ko-KR"/>
            </w:rPr>
            <w:t>회의</w:t>
          </w:r>
          <w:r w:rsidR="007D663B">
            <w:rPr>
              <w:lang w:eastAsia="ko-KR" w:bidi="ko-KR"/>
            </w:rPr>
            <w:t xml:space="preserve"> </w:t>
          </w:r>
          <w:r w:rsidR="007D663B">
            <w:rPr>
              <w:rFonts w:hint="eastAsia"/>
              <w:lang w:eastAsia="ko-KR" w:bidi="ko-KR"/>
            </w:rPr>
            <w:t>날짜</w:t>
          </w:r>
          <w:r w:rsidR="007D663B">
            <w:rPr>
              <w:lang w:eastAsia="ko-KR" w:bidi="ko-KR"/>
            </w:rPr>
            <w:t xml:space="preserve"> | </w:t>
          </w:r>
          <w:r w:rsidR="007D663B">
            <w:rPr>
              <w:rFonts w:hint="eastAsia"/>
              <w:lang w:eastAsia="ko-KR" w:bidi="ko-KR"/>
            </w:rPr>
            <w:t>시간</w:t>
          </w:r>
        </w:sdtContent>
      </w:sdt>
      <w:r w:rsidR="007D663B">
        <w:rPr>
          <w:lang w:val="ko-KR" w:eastAsia="ko-KR" w:bidi="ko-KR"/>
        </w:rPr>
        <w:t xml:space="preserve"> </w:t>
      </w:r>
      <w:r w:rsidR="007D663B">
        <w:rPr>
          <w:rStyle w:val="afffa"/>
        </w:rPr>
        <w:t>2018.01.0</w:t>
      </w:r>
      <w:r w:rsidR="006D00F2">
        <w:rPr>
          <w:rStyle w:val="afffa"/>
        </w:rPr>
        <w:t>8</w:t>
      </w:r>
      <w:r w:rsidR="007D663B">
        <w:rPr>
          <w:rStyle w:val="afffa"/>
          <w:lang w:val="ko-KR" w:eastAsia="ko-KR" w:bidi="ko-KR"/>
        </w:rPr>
        <w:t xml:space="preserve"> | </w:t>
      </w:r>
      <w:r w:rsidR="007D663B">
        <w:rPr>
          <w:rStyle w:val="afffa"/>
        </w:rPr>
        <w:t>1</w:t>
      </w:r>
      <w:r w:rsidR="0050269B">
        <w:rPr>
          <w:rStyle w:val="afffa"/>
        </w:rPr>
        <w:t>4</w:t>
      </w:r>
      <w:r w:rsidR="007D663B">
        <w:rPr>
          <w:rStyle w:val="afffa"/>
        </w:rPr>
        <w:t>:</w:t>
      </w:r>
      <w:r w:rsidR="0050269B">
        <w:rPr>
          <w:rStyle w:val="afffa"/>
        </w:rPr>
        <w:t>3</w:t>
      </w:r>
      <w:r w:rsidR="007D663B">
        <w:rPr>
          <w:rStyle w:val="afffa"/>
        </w:rPr>
        <w:t>0</w:t>
      </w:r>
      <w:r w:rsidR="007D663B">
        <w:rPr>
          <w:lang w:val="ko-KR" w:eastAsia="ko-KR" w:bidi="ko-KR"/>
        </w:rPr>
        <w:t xml:space="preserve"> | </w:t>
      </w:r>
      <w:sdt>
        <w:sdtPr>
          <w:alias w:val="회의 장소:"/>
          <w:tag w:val="회의 장소:"/>
          <w:id w:val="1910582416"/>
          <w:placeholder>
            <w:docPart w:val="4AC8A0EABB8243A79E8ECE5D912CF78C"/>
          </w:placeholder>
          <w:temporary/>
          <w:showingPlcHdr/>
        </w:sdtPr>
        <w:sdtEndPr/>
        <w:sdtContent>
          <w:r w:rsidR="007D663B">
            <w:rPr>
              <w:rFonts w:hint="eastAsia"/>
              <w:lang w:eastAsia="ko-KR" w:bidi="ko-KR"/>
            </w:rPr>
            <w:t>회의</w:t>
          </w:r>
          <w:r w:rsidR="007D663B">
            <w:rPr>
              <w:lang w:eastAsia="ko-KR" w:bidi="ko-KR"/>
            </w:rPr>
            <w:t xml:space="preserve"> </w:t>
          </w:r>
          <w:r w:rsidR="007D663B">
            <w:rPr>
              <w:rFonts w:hint="eastAsia"/>
              <w:lang w:eastAsia="ko-KR" w:bidi="ko-KR"/>
            </w:rPr>
            <w:t>장소</w:t>
          </w:r>
        </w:sdtContent>
      </w:sdt>
      <w:r w:rsidR="007D663B">
        <w:rPr>
          <w:lang w:val="ko-KR" w:eastAsia="ko-KR" w:bidi="ko-KR"/>
        </w:rPr>
        <w:t xml:space="preserve"> </w:t>
      </w:r>
      <w:sdt>
        <w:sdtPr>
          <w:rPr>
            <w:rStyle w:val="afffa"/>
            <w:i w:val="0"/>
            <w:iCs w:val="0"/>
          </w:rPr>
          <w:alias w:val="위치 입력:"/>
          <w:tag w:val="위치 입력:"/>
          <w:id w:val="465398058"/>
          <w:placeholder>
            <w:docPart w:val="C221B3E30C9C44818F52206156C7889E"/>
          </w:placeholder>
        </w:sdtPr>
        <w:sdtEndPr>
          <w:rPr>
            <w:rStyle w:val="afffa"/>
          </w:rPr>
        </w:sdtEndPr>
        <w:sdtContent>
          <w:r w:rsidR="007D663B">
            <w:rPr>
              <w:rStyle w:val="afffa"/>
              <w:rFonts w:hint="eastAsia"/>
              <w:lang w:eastAsia="ko-KR"/>
            </w:rPr>
            <w:t>회의실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회의 정보 레이아웃 표"/>
      </w:tblPr>
      <w:tblGrid>
        <w:gridCol w:w="5233"/>
        <w:gridCol w:w="5233"/>
      </w:tblGrid>
      <w:tr w:rsidR="007D663B" w14:paraId="101032BE" w14:textId="77777777" w:rsidTr="007D663B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회의 주최자, 회의 유형, 진행자, 서기 및 시간 관리자 표"/>
            </w:tblPr>
            <w:tblGrid>
              <w:gridCol w:w="2333"/>
              <w:gridCol w:w="2890"/>
            </w:tblGrid>
            <w:tr w:rsidR="007D663B" w14:paraId="6C0F5A51" w14:textId="77777777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7614F2F" w14:textId="77777777" w:rsidR="007D663B" w:rsidRDefault="00313618">
                  <w:pPr>
                    <w:pStyle w:val="31"/>
                  </w:pPr>
                  <w:sdt>
                    <w:sdtPr>
                      <w:alias w:val="모임 주관:"/>
                      <w:tag w:val="모임 주관:"/>
                      <w:id w:val="1112008097"/>
                      <w:placeholder>
                        <w:docPart w:val="0F74D8C428AE4347BA3ED2A00CB67D00"/>
                      </w:placeholder>
                      <w:temporary/>
                      <w:showingPlcHdr/>
                    </w:sdtPr>
                    <w:sdtEndPr/>
                    <w:sdtContent>
                      <w:r w:rsidR="007D663B">
                        <w:rPr>
                          <w:rFonts w:hint="eastAsia"/>
                          <w:lang w:bidi="ko-KR"/>
                        </w:rPr>
                        <w:t>회의</w:t>
                      </w:r>
                      <w:r w:rsidR="007D663B">
                        <w:rPr>
                          <w:lang w:bidi="ko-KR"/>
                        </w:rPr>
                        <w:t xml:space="preserve"> </w:t>
                      </w:r>
                      <w:r w:rsidR="007D663B">
                        <w:rPr>
                          <w:rFonts w:hint="eastAsia"/>
                          <w:lang w:bidi="ko-KR"/>
                        </w:rPr>
                        <w:t>주최자</w:t>
                      </w:r>
                      <w:r w:rsidR="007D663B">
                        <w:rPr>
                          <w:lang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14:paraId="6B27AC71" w14:textId="77777777" w:rsidR="007D663B" w:rsidRDefault="007D663B">
                  <w:pPr>
                    <w:spacing w:after="0"/>
                  </w:pPr>
                  <w:r>
                    <w:rPr>
                      <w:rFonts w:hint="eastAsia"/>
                    </w:rPr>
                    <w:t>소민수</w:t>
                  </w:r>
                </w:p>
              </w:tc>
            </w:tr>
            <w:tr w:rsidR="007D663B" w14:paraId="75C297CE" w14:textId="77777777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408CB97" w14:textId="77777777" w:rsidR="007D663B" w:rsidRDefault="00313618">
                  <w:pPr>
                    <w:pStyle w:val="31"/>
                  </w:pPr>
                  <w:sdt>
                    <w:sdtPr>
                      <w:alias w:val="모임 유형:"/>
                      <w:tag w:val="모임 유형:"/>
                      <w:id w:val="1356456911"/>
                      <w:placeholder>
                        <w:docPart w:val="9167B0B1BC174D038DF4E64D3EC12174"/>
                      </w:placeholder>
                      <w:temporary/>
                      <w:showingPlcHdr/>
                    </w:sdtPr>
                    <w:sdtEndPr/>
                    <w:sdtContent>
                      <w:r w:rsidR="007D663B">
                        <w:rPr>
                          <w:rFonts w:hint="eastAsia"/>
                          <w:lang w:bidi="ko-KR"/>
                        </w:rPr>
                        <w:t>회의</w:t>
                      </w:r>
                      <w:r w:rsidR="007D663B">
                        <w:rPr>
                          <w:lang w:bidi="ko-KR"/>
                        </w:rPr>
                        <w:t xml:space="preserve"> </w:t>
                      </w:r>
                      <w:r w:rsidR="007D663B">
                        <w:rPr>
                          <w:rFonts w:hint="eastAsia"/>
                          <w:lang w:bidi="ko-KR"/>
                        </w:rPr>
                        <w:t>유형</w:t>
                      </w:r>
                      <w:r w:rsidR="007D663B">
                        <w:rPr>
                          <w:lang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14:paraId="00772492" w14:textId="77777777" w:rsidR="007D663B" w:rsidRPr="007D663B" w:rsidRDefault="007D663B">
                  <w:pPr>
                    <w:spacing w:after="0"/>
                  </w:pPr>
                  <w:r>
                    <w:rPr>
                      <w:rFonts w:hint="eastAsia"/>
                    </w:rPr>
                    <w:t>문제해결과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의사결정</w:t>
                  </w:r>
                </w:p>
              </w:tc>
            </w:tr>
            <w:tr w:rsidR="007D663B" w14:paraId="6DB154EA" w14:textId="77777777">
              <w:sdt>
                <w:sdtPr>
                  <w:alias w:val="진행자:"/>
                  <w:tag w:val="진행자:"/>
                  <w:id w:val="-1618515975"/>
                  <w:placeholder>
                    <w:docPart w:val="8F27E6B3831C45D49C97CAF4FAE53EA7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45469E77" w14:textId="77777777" w:rsidR="007D663B" w:rsidRDefault="007D663B">
                      <w:pPr>
                        <w:pStyle w:val="31"/>
                      </w:pPr>
                      <w:r>
                        <w:rPr>
                          <w:rFonts w:hint="eastAsia"/>
                          <w:lang w:val="ko-KR" w:bidi="ko-KR"/>
                        </w:rPr>
                        <w:t>진행자</w:t>
                      </w:r>
                      <w:r>
                        <w:rPr>
                          <w:lang w:val="ko-KR" w:bidi="ko-KR"/>
                        </w:rPr>
                        <w:t>: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14:paraId="413A1E83" w14:textId="77777777" w:rsidR="007D663B" w:rsidRDefault="007D663B">
                  <w:pPr>
                    <w:spacing w:after="0"/>
                  </w:pPr>
                  <w:r>
                    <w:rPr>
                      <w:rFonts w:hint="eastAsia"/>
                    </w:rPr>
                    <w:t>소민수</w:t>
                  </w:r>
                </w:p>
              </w:tc>
            </w:tr>
            <w:tr w:rsidR="007D663B" w14:paraId="5DA6A0C1" w14:textId="77777777">
              <w:sdt>
                <w:sdtPr>
                  <w:alias w:val="서기:"/>
                  <w:tag w:val="서기:"/>
                  <w:id w:val="-1961940283"/>
                  <w:placeholder>
                    <w:docPart w:val="7B1088C7543044F0910289E533093BA4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4713803B" w14:textId="77777777" w:rsidR="007D663B" w:rsidRDefault="007D663B">
                      <w:pPr>
                        <w:pStyle w:val="31"/>
                      </w:pPr>
                      <w:r>
                        <w:rPr>
                          <w:rFonts w:hint="eastAsia"/>
                          <w:lang w:val="ko-KR" w:bidi="ko-KR"/>
                        </w:rPr>
                        <w:t>서기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14:paraId="522B2E93" w14:textId="77777777" w:rsidR="007D663B" w:rsidRDefault="007D663B">
                  <w:pPr>
                    <w:spacing w:after="0"/>
                  </w:pPr>
                  <w:r>
                    <w:rPr>
                      <w:rFonts w:hint="eastAsia"/>
                    </w:rPr>
                    <w:t>최승수</w:t>
                  </w:r>
                </w:p>
              </w:tc>
            </w:tr>
            <w:tr w:rsidR="007D663B" w14:paraId="038C6991" w14:textId="77777777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206C5" w14:textId="77777777" w:rsidR="007D663B" w:rsidRDefault="007D663B">
                  <w:pPr>
                    <w:pStyle w:val="31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</w:tcPr>
                <w:p w14:paraId="1D7A9AAC" w14:textId="77777777" w:rsidR="007D663B" w:rsidRDefault="007D663B">
                  <w:pPr>
                    <w:spacing w:after="0"/>
                  </w:pPr>
                </w:p>
              </w:tc>
            </w:tr>
          </w:tbl>
          <w:p w14:paraId="3CBA922E" w14:textId="77777777" w:rsidR="007D663B" w:rsidRDefault="007D663B">
            <w:pPr>
              <w:spacing w:after="0"/>
            </w:pPr>
          </w:p>
        </w:tc>
        <w:tc>
          <w:tcPr>
            <w:tcW w:w="5400" w:type="dxa"/>
          </w:tcPr>
          <w:p w14:paraId="5C86B285" w14:textId="77777777" w:rsidR="007D663B" w:rsidRDefault="00313618">
            <w:pPr>
              <w:spacing w:after="0"/>
            </w:pPr>
            <w:sdt>
              <w:sdtPr>
                <w:alias w:val="참석자:"/>
                <w:tag w:val="참석자:"/>
                <w:id w:val="-905756178"/>
                <w:placeholder>
                  <w:docPart w:val="7A501A7FA44E4E7397C0360395CC0D24"/>
                </w:placeholder>
                <w:temporary/>
                <w:showingPlcHdr/>
              </w:sdtPr>
              <w:sdtEndPr/>
              <w:sdtContent>
                <w:r w:rsidR="007D663B">
                  <w:rPr>
                    <w:rFonts w:hint="eastAsia"/>
                    <w:lang w:bidi="ko-KR"/>
                  </w:rPr>
                  <w:t>참석자</w:t>
                </w:r>
              </w:sdtContent>
            </w:sdt>
            <w:r w:rsidR="007D663B">
              <w:t xml:space="preserve"> : </w:t>
            </w:r>
            <w:r w:rsidR="007D663B">
              <w:rPr>
                <w:rFonts w:hint="eastAsia"/>
              </w:rPr>
              <w:t>소민수</w:t>
            </w:r>
            <w:r w:rsidR="007D663B">
              <w:t xml:space="preserve">, </w:t>
            </w:r>
            <w:r w:rsidR="007D663B">
              <w:rPr>
                <w:rFonts w:hint="eastAsia"/>
              </w:rPr>
              <w:t>남수인</w:t>
            </w:r>
            <w:r w:rsidR="007D663B">
              <w:t xml:space="preserve">, </w:t>
            </w:r>
            <w:proofErr w:type="spellStart"/>
            <w:r w:rsidR="007D663B">
              <w:rPr>
                <w:rFonts w:hint="eastAsia"/>
              </w:rPr>
              <w:t>위영범</w:t>
            </w:r>
            <w:proofErr w:type="spellEnd"/>
            <w:r w:rsidR="007D663B">
              <w:t xml:space="preserve">, </w:t>
            </w:r>
            <w:r w:rsidR="007D663B">
              <w:rPr>
                <w:rFonts w:hint="eastAsia"/>
              </w:rPr>
              <w:t>최승수</w:t>
            </w:r>
          </w:p>
          <w:p w14:paraId="367B80EB" w14:textId="77777777" w:rsidR="007D663B" w:rsidRDefault="007D663B">
            <w:pPr>
              <w:spacing w:after="0"/>
            </w:pPr>
          </w:p>
          <w:p w14:paraId="3B0D80BA" w14:textId="77777777" w:rsidR="007D663B" w:rsidRDefault="007D663B">
            <w:pPr>
              <w:spacing w:after="0"/>
            </w:pPr>
          </w:p>
        </w:tc>
      </w:tr>
    </w:tbl>
    <w:p w14:paraId="58776E53" w14:textId="77777777" w:rsidR="007D663B" w:rsidRDefault="00313618" w:rsidP="007D663B">
      <w:pPr>
        <w:pStyle w:val="1"/>
      </w:pPr>
      <w:sdt>
        <w:sdtPr>
          <w:alias w:val="안건 주제:"/>
          <w:tag w:val="안건 주제:"/>
          <w:id w:val="-217208374"/>
          <w:placeholder>
            <w:docPart w:val="7B99FE7A5D11439DA94EDBA495D03BCF"/>
          </w:placeholder>
          <w:temporary/>
          <w:showingPlcHdr/>
        </w:sdtPr>
        <w:sdtEndPr/>
        <w:sdtContent>
          <w:r w:rsidR="007D663B">
            <w:rPr>
              <w:rFonts w:hint="eastAsia"/>
              <w:lang w:eastAsia="ko-KR" w:bidi="ko-KR"/>
            </w:rPr>
            <w:t>안건</w:t>
          </w:r>
          <w:r w:rsidR="007D663B">
            <w:rPr>
              <w:lang w:eastAsia="ko-KR" w:bidi="ko-KR"/>
            </w:rPr>
            <w:t xml:space="preserve"> </w:t>
          </w:r>
          <w:r w:rsidR="007D663B">
            <w:rPr>
              <w:rFonts w:hint="eastAsia"/>
              <w:lang w:eastAsia="ko-KR" w:bidi="ko-KR"/>
            </w:rPr>
            <w:t>주제</w:t>
          </w:r>
        </w:sdtContent>
      </w:sdt>
      <w:r w:rsidR="007D663B">
        <w:t xml:space="preserve"> </w:t>
      </w:r>
    </w:p>
    <w:p w14:paraId="78D0550B" w14:textId="690CC277" w:rsidR="007D663B" w:rsidRDefault="00313618" w:rsidP="007D663B">
      <w:pPr>
        <w:pStyle w:val="21"/>
      </w:pPr>
      <w:sdt>
        <w:sdtPr>
          <w:alias w:val="안건 1, 할당된 시간:"/>
          <w:tag w:val="안건 1, 할당된 시간:"/>
          <w:id w:val="-548305236"/>
          <w:placeholder>
            <w:docPart w:val="ACC2A0D99D7A4FCA826FE65AD4BE1EC0"/>
          </w:placeholder>
          <w:temporary/>
          <w:showingPlcHdr/>
        </w:sdtPr>
        <w:sdtEndPr/>
        <w:sdtContent>
          <w:r w:rsidR="007D663B">
            <w:rPr>
              <w:rFonts w:hint="eastAsia"/>
              <w:lang w:eastAsia="ko-KR" w:bidi="ko-KR"/>
            </w:rPr>
            <w:t>할당된</w:t>
          </w:r>
          <w:r w:rsidR="007D663B">
            <w:rPr>
              <w:lang w:eastAsia="ko-KR" w:bidi="ko-KR"/>
            </w:rPr>
            <w:t xml:space="preserve"> </w:t>
          </w:r>
          <w:r w:rsidR="007D663B">
            <w:rPr>
              <w:rFonts w:hint="eastAsia"/>
              <w:lang w:eastAsia="ko-KR" w:bidi="ko-KR"/>
            </w:rPr>
            <w:t>시간</w:t>
          </w:r>
        </w:sdtContent>
      </w:sdt>
      <w:r w:rsidR="007D663B">
        <w:rPr>
          <w:lang w:val="ko-KR" w:eastAsia="ko-KR" w:bidi="ko-KR"/>
        </w:rPr>
        <w:t xml:space="preserve"> | </w:t>
      </w:r>
      <w:sdt>
        <w:sdtPr>
          <w:rPr>
            <w:rStyle w:val="afffa"/>
            <w:i w:val="0"/>
            <w:iCs w:val="0"/>
          </w:rPr>
          <w:alias w:val="안건 1, 시간 입력:"/>
          <w:tag w:val="안건 1, 시간 입력:"/>
          <w:id w:val="252406536"/>
          <w:placeholder>
            <w:docPart w:val="F6BC98026135428B9A43D2247CA97322"/>
          </w:placeholder>
        </w:sdtPr>
        <w:sdtEndPr>
          <w:rPr>
            <w:rStyle w:val="afffa"/>
          </w:rPr>
        </w:sdtEndPr>
        <w:sdtContent>
          <w:r w:rsidR="0050269B">
            <w:rPr>
              <w:rStyle w:val="afffa"/>
              <w:i w:val="0"/>
              <w:iCs w:val="0"/>
            </w:rPr>
            <w:t>2</w:t>
          </w:r>
          <w:r w:rsidR="007D663B">
            <w:rPr>
              <w:rStyle w:val="afffa"/>
              <w:rFonts w:hint="eastAsia"/>
              <w:lang w:eastAsia="ko-KR"/>
            </w:rPr>
            <w:t>시간</w:t>
          </w:r>
        </w:sdtContent>
      </w:sdt>
      <w:r w:rsidR="007D663B">
        <w:rPr>
          <w:lang w:val="ko-KR" w:eastAsia="ko-KR" w:bidi="ko-KR"/>
        </w:rPr>
        <w:t xml:space="preserve"> | </w:t>
      </w:r>
      <w:sdt>
        <w:sdtPr>
          <w:alias w:val="안건 1, 안건 주제:"/>
          <w:tag w:val="안건 1, 안건 주제:"/>
          <w:id w:val="-1734764758"/>
          <w:placeholder>
            <w:docPart w:val="CCE9CF461BC94076A2809E3ADA060689"/>
          </w:placeholder>
          <w:temporary/>
          <w:showingPlcHdr/>
        </w:sdtPr>
        <w:sdtEndPr/>
        <w:sdtContent>
          <w:r w:rsidR="007D663B">
            <w:rPr>
              <w:rFonts w:hint="eastAsia"/>
              <w:lang w:eastAsia="ko-KR" w:bidi="ko-KR"/>
            </w:rPr>
            <w:t>안건</w:t>
          </w:r>
          <w:r w:rsidR="007D663B">
            <w:rPr>
              <w:lang w:eastAsia="ko-KR" w:bidi="ko-KR"/>
            </w:rPr>
            <w:t xml:space="preserve"> </w:t>
          </w:r>
          <w:r w:rsidR="007D663B">
            <w:rPr>
              <w:rFonts w:hint="eastAsia"/>
              <w:lang w:eastAsia="ko-KR" w:bidi="ko-KR"/>
            </w:rPr>
            <w:t>주제</w:t>
          </w:r>
        </w:sdtContent>
      </w:sdt>
      <w:r w:rsidR="007D663B">
        <w:rPr>
          <w:lang w:val="ko-KR" w:eastAsia="ko-KR" w:bidi="ko-KR"/>
        </w:rPr>
        <w:t xml:space="preserve"> </w:t>
      </w:r>
      <w:r w:rsidR="0050269B" w:rsidRPr="0050269B">
        <w:rPr>
          <w:rStyle w:val="afffa"/>
          <w:rFonts w:hint="eastAsia"/>
          <w:lang w:eastAsia="ko-KR"/>
        </w:rPr>
        <w:t>업무</w:t>
      </w:r>
      <w:r w:rsidR="0050269B" w:rsidRPr="0050269B">
        <w:rPr>
          <w:rStyle w:val="afffa"/>
          <w:rFonts w:hint="eastAsia"/>
          <w:lang w:eastAsia="ko-KR"/>
        </w:rPr>
        <w:t xml:space="preserve"> </w:t>
      </w:r>
      <w:r w:rsidR="0050269B" w:rsidRPr="0050269B">
        <w:rPr>
          <w:rStyle w:val="afffa"/>
          <w:rFonts w:hint="eastAsia"/>
          <w:lang w:eastAsia="ko-KR"/>
        </w:rPr>
        <w:t>분담</w:t>
      </w:r>
      <w:r w:rsidR="0050269B" w:rsidRPr="0050269B">
        <w:rPr>
          <w:rStyle w:val="afffa"/>
          <w:rFonts w:hint="eastAsia"/>
          <w:lang w:eastAsia="ko-KR"/>
        </w:rPr>
        <w:t xml:space="preserve"> </w:t>
      </w:r>
      <w:r w:rsidR="0050269B" w:rsidRPr="0050269B">
        <w:rPr>
          <w:rStyle w:val="afffa"/>
          <w:rFonts w:hint="eastAsia"/>
          <w:lang w:eastAsia="ko-KR"/>
        </w:rPr>
        <w:t>및</w:t>
      </w:r>
      <w:r w:rsidR="0050269B" w:rsidRPr="0050269B">
        <w:rPr>
          <w:rStyle w:val="afffa"/>
          <w:rFonts w:hint="eastAsia"/>
          <w:lang w:eastAsia="ko-KR"/>
        </w:rPr>
        <w:t xml:space="preserve"> TABLE </w:t>
      </w:r>
      <w:r w:rsidR="0050269B" w:rsidRPr="0050269B">
        <w:rPr>
          <w:rStyle w:val="afffa"/>
          <w:rFonts w:hint="eastAsia"/>
          <w:lang w:eastAsia="ko-KR"/>
        </w:rPr>
        <w:t>수정</w:t>
      </w:r>
      <w:r w:rsidR="0050269B" w:rsidRPr="0050269B">
        <w:rPr>
          <w:rStyle w:val="afffa"/>
          <w:rFonts w:hint="eastAsia"/>
          <w:lang w:eastAsia="ko-KR"/>
        </w:rPr>
        <w:t xml:space="preserve">, </w:t>
      </w:r>
      <w:r w:rsidR="0050269B" w:rsidRPr="0050269B">
        <w:rPr>
          <w:rStyle w:val="afffa"/>
          <w:rFonts w:hint="eastAsia"/>
          <w:lang w:eastAsia="ko-KR"/>
        </w:rPr>
        <w:t>및</w:t>
      </w:r>
      <w:r w:rsidR="0050269B" w:rsidRPr="0050269B">
        <w:rPr>
          <w:rStyle w:val="afffa"/>
          <w:rFonts w:hint="eastAsia"/>
          <w:lang w:eastAsia="ko-KR"/>
        </w:rPr>
        <w:t xml:space="preserve"> </w:t>
      </w:r>
      <w:r w:rsidR="0050269B" w:rsidRPr="0050269B">
        <w:rPr>
          <w:rStyle w:val="afffa"/>
          <w:rFonts w:hint="eastAsia"/>
          <w:lang w:eastAsia="ko-KR"/>
        </w:rPr>
        <w:t>제작</w:t>
      </w:r>
      <w:r w:rsidR="0050269B">
        <w:rPr>
          <w:rStyle w:val="afffa"/>
          <w:rFonts w:hint="eastAsia"/>
          <w:lang w:eastAsia="ko-KR"/>
        </w:rPr>
        <w:t>,</w:t>
      </w:r>
      <w:r w:rsidR="0050269B">
        <w:rPr>
          <w:rStyle w:val="afffa"/>
          <w:lang w:eastAsia="ko-KR"/>
        </w:rPr>
        <w:t xml:space="preserve"> </w:t>
      </w:r>
      <w:r w:rsidR="0050269B">
        <w:rPr>
          <w:rStyle w:val="afffa"/>
          <w:rFonts w:hint="eastAsia"/>
          <w:lang w:eastAsia="ko-KR"/>
        </w:rPr>
        <w:t>폼</w:t>
      </w:r>
      <w:r w:rsidR="0050269B">
        <w:rPr>
          <w:rStyle w:val="afffa"/>
          <w:rFonts w:hint="eastAsia"/>
          <w:lang w:eastAsia="ko-KR"/>
        </w:rPr>
        <w:t xml:space="preserve"> </w:t>
      </w:r>
      <w:r w:rsidR="0050269B">
        <w:rPr>
          <w:rStyle w:val="afffa"/>
          <w:rFonts w:hint="eastAsia"/>
          <w:lang w:eastAsia="ko-KR"/>
        </w:rPr>
        <w:t>재확인</w:t>
      </w:r>
    </w:p>
    <w:p w14:paraId="6B5B809A" w14:textId="77777777" w:rsidR="007D663B" w:rsidRDefault="00313618" w:rsidP="007D663B">
      <w:pPr>
        <w:pStyle w:val="1"/>
      </w:pPr>
      <w:sdt>
        <w:sdtPr>
          <w:alias w:val="안건 1, 토론:"/>
          <w:tag w:val="안건 1, 토론:"/>
          <w:id w:val="951674875"/>
          <w:placeholder>
            <w:docPart w:val="EC4B1368F76E4A03A897F6E6EA2D5BC6"/>
          </w:placeholder>
          <w:temporary/>
          <w:showingPlcHdr/>
        </w:sdtPr>
        <w:sdtEndPr/>
        <w:sdtContent>
          <w:r w:rsidR="007D663B">
            <w:rPr>
              <w:rFonts w:hint="eastAsia"/>
              <w:lang w:val="ko-KR" w:bidi="ko-KR"/>
            </w:rPr>
            <w:t>토론</w:t>
          </w:r>
        </w:sdtContent>
      </w:sdt>
      <w:r w:rsidR="007D663B">
        <w:rPr>
          <w:lang w:val="ko-KR" w:bidi="ko-KR"/>
        </w:rPr>
        <w:t xml:space="preserve"> </w:t>
      </w:r>
      <w:sdt>
        <w:sdtPr>
          <w:alias w:val="안건 1, 대화 입력:"/>
          <w:tag w:val="안건 1, 대화 입력:"/>
          <w:id w:val="983351720"/>
          <w:placeholder>
            <w:docPart w:val="9894A1B5B36C48E3BDDDD44CC0A890F1"/>
          </w:placeholder>
          <w:temporary/>
          <w:showingPlcHdr/>
        </w:sdtPr>
        <w:sdtEndPr/>
        <w:sdtContent>
          <w:r w:rsidR="007D663B">
            <w:rPr>
              <w:rFonts w:hint="eastAsia"/>
              <w:lang w:val="ko-KR" w:bidi="ko-KR"/>
            </w:rPr>
            <w:t>대화</w:t>
          </w:r>
        </w:sdtContent>
      </w:sdt>
    </w:p>
    <w:p w14:paraId="30618CA8" w14:textId="0DB8986C" w:rsidR="00BF2F89" w:rsidRDefault="00752C88" w:rsidP="00BF2F89">
      <w:r w:rsidRPr="00752C88">
        <w:rPr>
          <w:rFonts w:hint="eastAsia"/>
        </w:rPr>
        <w:t>팀장님</w:t>
      </w:r>
      <w:r w:rsidRPr="00752C88">
        <w:rPr>
          <w:rFonts w:hint="eastAsia"/>
        </w:rPr>
        <w:t xml:space="preserve"> </w:t>
      </w:r>
      <w:proofErr w:type="spellStart"/>
      <w:r w:rsidRPr="00752C88">
        <w:rPr>
          <w:rFonts w:hint="eastAsia"/>
        </w:rPr>
        <w:t>만들어놓은</w:t>
      </w:r>
      <w:proofErr w:type="spellEnd"/>
      <w:r w:rsidRPr="00752C88">
        <w:rPr>
          <w:rFonts w:hint="eastAsia"/>
        </w:rPr>
        <w:t xml:space="preserve"> </w:t>
      </w:r>
      <w:r w:rsidRPr="00752C88">
        <w:rPr>
          <w:rFonts w:hint="eastAsia"/>
        </w:rPr>
        <w:t>기본</w:t>
      </w:r>
      <w:r w:rsidRPr="00752C88">
        <w:rPr>
          <w:rFonts w:hint="eastAsia"/>
        </w:rPr>
        <w:t xml:space="preserve"> </w:t>
      </w:r>
      <w:r w:rsidRPr="00752C88">
        <w:rPr>
          <w:rFonts w:hint="eastAsia"/>
        </w:rPr>
        <w:t>폼</w:t>
      </w:r>
      <w:r w:rsidRPr="00752C88">
        <w:rPr>
          <w:rFonts w:hint="eastAsia"/>
        </w:rPr>
        <w:t xml:space="preserve"> </w:t>
      </w:r>
      <w:r w:rsidRPr="00752C88">
        <w:rPr>
          <w:rFonts w:hint="eastAsia"/>
        </w:rPr>
        <w:t>설명</w:t>
      </w:r>
      <w:r w:rsidRPr="00752C88">
        <w:rPr>
          <w:rFonts w:hint="eastAsia"/>
        </w:rPr>
        <w:t>.</w:t>
      </w:r>
    </w:p>
    <w:p w14:paraId="5CD1DE54" w14:textId="77777777" w:rsidR="007D663B" w:rsidRDefault="00313618" w:rsidP="007D663B">
      <w:pPr>
        <w:pStyle w:val="1"/>
      </w:pPr>
      <w:sdt>
        <w:sdtPr>
          <w:alias w:val="안건 1, 결론"/>
          <w:tag w:val="안건 1, 결론"/>
          <w:id w:val="1265507262"/>
          <w:placeholder>
            <w:docPart w:val="7EC9D0A6EA394D85BE314FCBBF6AB08A"/>
          </w:placeholder>
          <w:temporary/>
          <w:showingPlcHdr/>
        </w:sdtPr>
        <w:sdtEndPr/>
        <w:sdtContent>
          <w:r w:rsidR="007D663B">
            <w:rPr>
              <w:rFonts w:hint="eastAsia"/>
              <w:lang w:val="ko-KR" w:bidi="ko-KR"/>
            </w:rPr>
            <w:t>결론</w:t>
          </w:r>
        </w:sdtContent>
      </w:sdt>
      <w:r w:rsidR="007D663B">
        <w:rPr>
          <w:lang w:val="ko-KR" w:bidi="ko-KR"/>
        </w:rPr>
        <w:t xml:space="preserve"> </w:t>
      </w:r>
      <w:sdt>
        <w:sdtPr>
          <w:alias w:val="안건 1, 마무리 입력:"/>
          <w:tag w:val="안건 1, 마무리 입력:"/>
          <w:id w:val="-1232158815"/>
          <w:placeholder>
            <w:docPart w:val="E7C72161C7C442F19D1D3AFF6A7F2696"/>
          </w:placeholder>
          <w:temporary/>
          <w:showingPlcHdr/>
        </w:sdtPr>
        <w:sdtEndPr/>
        <w:sdtContent>
          <w:r w:rsidR="007D663B">
            <w:rPr>
              <w:rFonts w:hint="eastAsia"/>
              <w:lang w:val="ko-KR" w:bidi="ko-KR"/>
            </w:rPr>
            <w:t>마무리</w:t>
          </w:r>
        </w:sdtContent>
      </w:sdt>
    </w:p>
    <w:p w14:paraId="42CD5A97" w14:textId="77777777" w:rsidR="00752C88" w:rsidRDefault="00752C88" w:rsidP="00752C88">
      <w:pPr>
        <w:rPr>
          <w:rFonts w:hint="eastAsia"/>
        </w:rPr>
      </w:pPr>
      <w:r>
        <w:rPr>
          <w:rFonts w:hint="eastAsia"/>
        </w:rPr>
        <w:t>직원교대는</w:t>
      </w:r>
      <w:r>
        <w:rPr>
          <w:rFonts w:hint="eastAsia"/>
        </w:rPr>
        <w:t xml:space="preserve"> DB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</w:p>
    <w:p w14:paraId="5B192A85" w14:textId="77777777" w:rsidR="00752C88" w:rsidRDefault="00752C88" w:rsidP="00752C88">
      <w:pPr>
        <w:rPr>
          <w:rFonts w:hint="eastAsia"/>
        </w:rPr>
      </w:pPr>
      <w:r>
        <w:rPr>
          <w:rFonts w:hint="eastAsia"/>
        </w:rPr>
        <w:t>할인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기프티콘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-&gt; </w:t>
      </w:r>
      <w:r>
        <w:rPr>
          <w:rFonts w:hint="eastAsia"/>
        </w:rPr>
        <w:t>통신사별로</w:t>
      </w:r>
      <w:r>
        <w:rPr>
          <w:rFonts w:hint="eastAsia"/>
        </w:rPr>
        <w:t xml:space="preserve"> 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</w:p>
    <w:p w14:paraId="6F811E15" w14:textId="0362CFA3" w:rsidR="00752C88" w:rsidRDefault="00752C88" w:rsidP="00752C88">
      <w:pPr>
        <w:rPr>
          <w:rFonts w:hint="eastAsia"/>
        </w:rPr>
      </w:pPr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금액이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되어서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76C0FCD" w14:textId="77777777" w:rsidR="00752C88" w:rsidRDefault="00752C88" w:rsidP="00752C88">
      <w:pPr>
        <w:rPr>
          <w:rFonts w:hint="eastAsia"/>
        </w:rPr>
      </w:pPr>
      <w:proofErr w:type="spellStart"/>
      <w:r>
        <w:rPr>
          <w:rFonts w:hint="eastAsia"/>
        </w:rPr>
        <w:t>기프티콘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조회를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DB</w:t>
      </w:r>
      <w:r>
        <w:rPr>
          <w:rFonts w:hint="eastAsia"/>
        </w:rPr>
        <w:t>연동</w:t>
      </w:r>
      <w:r>
        <w:rPr>
          <w:rFonts w:hint="eastAsia"/>
        </w:rPr>
        <w:t>.</w:t>
      </w:r>
    </w:p>
    <w:p w14:paraId="17A71533" w14:textId="77777777" w:rsidR="00752C88" w:rsidRDefault="00752C88" w:rsidP="00752C88">
      <w:pPr>
        <w:rPr>
          <w:rFonts w:hint="eastAsia"/>
        </w:rPr>
      </w:pP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폼에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나와야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FE50450" w14:textId="77777777" w:rsidR="00752C88" w:rsidRDefault="00752C88" w:rsidP="00752C88"/>
    <w:p w14:paraId="0FE37983" w14:textId="77777777" w:rsidR="00752C88" w:rsidRDefault="00752C88" w:rsidP="00752C88">
      <w:pPr>
        <w:rPr>
          <w:rFonts w:hint="eastAsia"/>
        </w:rPr>
      </w:pPr>
      <w:r>
        <w:rPr>
          <w:rFonts w:hint="eastAsia"/>
        </w:rPr>
        <w:t>택배</w:t>
      </w:r>
    </w:p>
    <w:p w14:paraId="24B9413A" w14:textId="6DFE5D70" w:rsidR="00752C88" w:rsidRDefault="00752C88" w:rsidP="00752C88">
      <w:pPr>
        <w:rPr>
          <w:rFonts w:hint="eastAsia"/>
        </w:rPr>
      </w:pPr>
      <w:proofErr w:type="gramStart"/>
      <w:r>
        <w:rPr>
          <w:rFonts w:hint="eastAsia"/>
        </w:rPr>
        <w:t>운임요금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무게</w:t>
      </w:r>
      <w:r>
        <w:rPr>
          <w:rFonts w:hint="eastAsia"/>
        </w:rPr>
        <w:t xml:space="preserve">,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콤보박스를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만들어주고</w:t>
      </w:r>
      <w:r>
        <w:rPr>
          <w:rFonts w:hint="eastAsia"/>
        </w:rPr>
        <w:t xml:space="preserve">,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t xml:space="preserve">Select </w:t>
      </w:r>
    </w:p>
    <w:p w14:paraId="72080F1B" w14:textId="77777777" w:rsidR="00752C88" w:rsidRDefault="00752C88" w:rsidP="00752C88">
      <w:pPr>
        <w:rPr>
          <w:rFonts w:hint="eastAsia"/>
        </w:rPr>
      </w:pPr>
      <w:proofErr w:type="gramStart"/>
      <w:r>
        <w:rPr>
          <w:rFonts w:hint="eastAsia"/>
        </w:rPr>
        <w:t>운송장번호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13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임의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</w:p>
    <w:p w14:paraId="3A387220" w14:textId="77777777" w:rsidR="00752C88" w:rsidRDefault="00752C88" w:rsidP="00752C88"/>
    <w:p w14:paraId="7A4B1D3F" w14:textId="00C44922" w:rsidR="0017681F" w:rsidRDefault="00752C88" w:rsidP="00752C88"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폼의</w:t>
      </w:r>
      <w:r>
        <w:rPr>
          <w:rFonts w:hint="eastAsia"/>
        </w:rPr>
        <w:t xml:space="preserve"> </w:t>
      </w:r>
      <w:r>
        <w:rPr>
          <w:rFonts w:hint="eastAsia"/>
        </w:rPr>
        <w:t>컴포넌트안의</w:t>
      </w:r>
      <w:r>
        <w:rPr>
          <w:rFonts w:hint="eastAsia"/>
        </w:rPr>
        <w:t xml:space="preserve"> </w:t>
      </w:r>
      <w:r>
        <w:rPr>
          <w:rFonts w:hint="eastAsia"/>
        </w:rPr>
        <w:t>텍스트가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.</w:t>
      </w:r>
      <w:r>
        <w:t xml:space="preserve"> </w:t>
      </w:r>
    </w:p>
    <w:p w14:paraId="05364835" w14:textId="0E7CB995" w:rsidR="00752C88" w:rsidRDefault="00752C88" w:rsidP="00752C88"/>
    <w:p w14:paraId="61E83429" w14:textId="74448E28" w:rsidR="00752C88" w:rsidRPr="007D663B" w:rsidRDefault="00752C88" w:rsidP="00752C88">
      <w:pPr>
        <w:rPr>
          <w:rFonts w:hint="eastAsia"/>
        </w:rPr>
      </w:pPr>
      <w:r w:rsidRPr="00752C88">
        <w:rPr>
          <w:rFonts w:hint="eastAsia"/>
        </w:rPr>
        <w:t>재고</w:t>
      </w:r>
      <w:r w:rsidRPr="00752C88">
        <w:rPr>
          <w:rFonts w:hint="eastAsia"/>
        </w:rPr>
        <w:t xml:space="preserve">, </w:t>
      </w:r>
      <w:r w:rsidRPr="00752C88">
        <w:rPr>
          <w:rFonts w:hint="eastAsia"/>
        </w:rPr>
        <w:t>매출</w:t>
      </w:r>
      <w:r w:rsidRPr="00752C88">
        <w:rPr>
          <w:rFonts w:hint="eastAsia"/>
        </w:rPr>
        <w:t xml:space="preserve"> </w:t>
      </w:r>
      <w:r w:rsidRPr="00752C88">
        <w:rPr>
          <w:rFonts w:hint="eastAsia"/>
        </w:rPr>
        <w:t>등</w:t>
      </w:r>
      <w:r w:rsidRPr="00752C88">
        <w:rPr>
          <w:rFonts w:hint="eastAsia"/>
        </w:rPr>
        <w:t xml:space="preserve"> </w:t>
      </w:r>
      <w:r w:rsidRPr="00752C88">
        <w:rPr>
          <w:rFonts w:hint="eastAsia"/>
        </w:rPr>
        <w:t>엑셀로</w:t>
      </w:r>
      <w:r w:rsidRPr="00752C88">
        <w:rPr>
          <w:rFonts w:hint="eastAsia"/>
        </w:rPr>
        <w:t xml:space="preserve"> </w:t>
      </w:r>
      <w:r w:rsidRPr="00752C88">
        <w:rPr>
          <w:rFonts w:hint="eastAsia"/>
        </w:rPr>
        <w:t>파일</w:t>
      </w:r>
      <w:r w:rsidRPr="00752C88">
        <w:rPr>
          <w:rFonts w:hint="eastAsia"/>
        </w:rPr>
        <w:t xml:space="preserve"> </w:t>
      </w:r>
      <w:r w:rsidRPr="00752C88">
        <w:rPr>
          <w:rFonts w:hint="eastAsia"/>
        </w:rPr>
        <w:t>생성</w:t>
      </w:r>
      <w:r w:rsidRPr="00752C88">
        <w:rPr>
          <w:rFonts w:hint="eastAsia"/>
        </w:rPr>
        <w:t xml:space="preserve"> *(</w:t>
      </w:r>
      <w:r w:rsidRPr="00752C88">
        <w:rPr>
          <w:rFonts w:hint="eastAsia"/>
        </w:rPr>
        <w:t>가능하면</w:t>
      </w:r>
      <w:r w:rsidRPr="00752C88">
        <w:rPr>
          <w:rFonts w:hint="eastAsia"/>
        </w:rPr>
        <w:t>)</w:t>
      </w:r>
      <w:bookmarkStart w:id="0" w:name="_GoBack"/>
      <w:bookmarkEnd w:id="0"/>
    </w:p>
    <w:sectPr w:rsidR="00752C88" w:rsidRPr="007D663B" w:rsidSect="007A6805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6CE8B" w14:textId="77777777" w:rsidR="007D663B" w:rsidRDefault="007D663B">
      <w:pPr>
        <w:spacing w:after="0"/>
      </w:pPr>
      <w:r>
        <w:separator/>
      </w:r>
    </w:p>
  </w:endnote>
  <w:endnote w:type="continuationSeparator" w:id="0">
    <w:p w14:paraId="3A27477E" w14:textId="77777777" w:rsidR="007D663B" w:rsidRDefault="007D66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55361" w14:textId="777D4CC7" w:rsidR="007D663B" w:rsidRDefault="007D663B" w:rsidP="00CB50F2">
    <w:pPr>
      <w:pStyle w:val="aff0"/>
    </w:pPr>
    <w:r>
      <w:rPr>
        <w:lang w:val="ko-KR" w:eastAsia="ko-KR" w:bidi="ko-KR"/>
      </w:rPr>
      <w:fldChar w:fldCharType="begin"/>
    </w:r>
    <w:r>
      <w:rPr>
        <w:lang w:val="ko-KR" w:eastAsia="ko-KR" w:bidi="ko-KR"/>
      </w:rPr>
      <w:instrText xml:space="preserve"> PAGE   \* MERGEFORMAT </w:instrText>
    </w:r>
    <w:r>
      <w:rPr>
        <w:lang w:val="ko-KR" w:eastAsia="ko-KR" w:bidi="ko-KR"/>
      </w:rPr>
      <w:fldChar w:fldCharType="separate"/>
    </w:r>
    <w:r w:rsidR="0050269B">
      <w:rPr>
        <w:noProof/>
        <w:lang w:val="ko-KR" w:eastAsia="ko-KR" w:bidi="ko-KR"/>
      </w:rPr>
      <w:t>2</w:t>
    </w:r>
    <w:r>
      <w:rPr>
        <w:lang w:val="ko-KR" w:eastAsia="ko-KR" w:bidi="ko-KR"/>
      </w:rPr>
      <w:fldChar w:fldCharType="end"/>
    </w:r>
    <w:r>
      <w:rPr>
        <w:lang w:val="ko-KR" w:eastAsia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1F16D" w14:textId="77777777" w:rsidR="007D663B" w:rsidRDefault="007D663B">
      <w:pPr>
        <w:spacing w:after="0"/>
      </w:pPr>
      <w:r>
        <w:separator/>
      </w:r>
    </w:p>
  </w:footnote>
  <w:footnote w:type="continuationSeparator" w:id="0">
    <w:p w14:paraId="5AA6687E" w14:textId="77777777" w:rsidR="007D663B" w:rsidRDefault="007D66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3B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13618"/>
    <w:rsid w:val="003B1BCE"/>
    <w:rsid w:val="003C1B81"/>
    <w:rsid w:val="003C6B6C"/>
    <w:rsid w:val="0041439B"/>
    <w:rsid w:val="00425877"/>
    <w:rsid w:val="00444D8F"/>
    <w:rsid w:val="0050269B"/>
    <w:rsid w:val="0052642B"/>
    <w:rsid w:val="00557792"/>
    <w:rsid w:val="005E7D19"/>
    <w:rsid w:val="0066086F"/>
    <w:rsid w:val="00672A6F"/>
    <w:rsid w:val="006928B4"/>
    <w:rsid w:val="006D00F2"/>
    <w:rsid w:val="006D571F"/>
    <w:rsid w:val="006F5A3F"/>
    <w:rsid w:val="00714174"/>
    <w:rsid w:val="007253CC"/>
    <w:rsid w:val="00752C88"/>
    <w:rsid w:val="007A6805"/>
    <w:rsid w:val="007D663B"/>
    <w:rsid w:val="008431CB"/>
    <w:rsid w:val="008E2FAF"/>
    <w:rsid w:val="0093449B"/>
    <w:rsid w:val="009916AE"/>
    <w:rsid w:val="00A979E1"/>
    <w:rsid w:val="00B2616E"/>
    <w:rsid w:val="00B45E12"/>
    <w:rsid w:val="00BF2F89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9A4385"/>
  <w15:chartTrackingRefBased/>
  <w15:docId w15:val="{CA47A4A7-BD26-49F0-9422-F05821BF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2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7D663B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회의록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머리글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바닥글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CF5C61"/>
    <w:rPr>
      <w:spacing w:val="4"/>
      <w:szCs w:val="20"/>
    </w:rPr>
  </w:style>
  <w:style w:type="table" w:styleId="10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4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2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2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0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0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2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9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8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styleId="16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e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0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1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3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4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s2\AppData\Roaming\Microsoft\Templates\&#54924;&#51032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AB64C837F3401D82DD17B864B2E89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26B99F8-189C-4264-923C-18E4D8193854}"/>
      </w:docPartPr>
      <w:docPartBody>
        <w:p w:rsidR="00725921" w:rsidRDefault="00725921" w:rsidP="00725921">
          <w:pPr>
            <w:pStyle w:val="24AB64C837F3401D82DD17B864B2E896"/>
          </w:pPr>
          <w:r>
            <w:rPr>
              <w:rFonts w:hint="eastAsia"/>
              <w:lang w:val="ko-KR" w:bidi="ko-KR"/>
            </w:rPr>
            <w:t>회의 제목</w:t>
          </w:r>
        </w:p>
      </w:docPartBody>
    </w:docPart>
    <w:docPart>
      <w:docPartPr>
        <w:name w:val="BEE186A347674BEB8E658B608187BBD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A5A680-9500-4DAF-908E-D8A0F7B00898}"/>
      </w:docPartPr>
      <w:docPartBody>
        <w:p w:rsidR="00725921" w:rsidRDefault="00725921" w:rsidP="00725921">
          <w:pPr>
            <w:pStyle w:val="BEE186A347674BEB8E658B608187BBD1"/>
          </w:pPr>
          <w:r>
            <w:rPr>
              <w:rFonts w:hint="eastAsia"/>
              <w:lang w:val="ko-KR" w:bidi="ko-KR"/>
            </w:rPr>
            <w:t>|</w:t>
          </w:r>
        </w:p>
      </w:docPartBody>
    </w:docPart>
    <w:docPart>
      <w:docPartPr>
        <w:name w:val="6BB3B18BB5A04D87A98806656FF0DA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FED5A7-38A2-40C3-B60E-F35C0EEA6F1A}"/>
      </w:docPartPr>
      <w:docPartBody>
        <w:p w:rsidR="00725921" w:rsidRDefault="00725921" w:rsidP="00725921">
          <w:pPr>
            <w:pStyle w:val="6BB3B18BB5A04D87A98806656FF0DA25"/>
          </w:pPr>
          <w:r>
            <w:rPr>
              <w:rStyle w:val="a3"/>
              <w:rFonts w:hint="eastAsia"/>
              <w:lang w:val="ko-KR" w:bidi="ko-KR"/>
            </w:rPr>
            <w:t>회의록</w:t>
          </w:r>
        </w:p>
      </w:docPartBody>
    </w:docPart>
    <w:docPart>
      <w:docPartPr>
        <w:name w:val="BFF9A0841E8842D6BF4D5C0F1444785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C7C24F-6653-4834-B48F-E545EAF14607}"/>
      </w:docPartPr>
      <w:docPartBody>
        <w:p w:rsidR="00725921" w:rsidRDefault="00725921" w:rsidP="00725921">
          <w:pPr>
            <w:pStyle w:val="BFF9A0841E8842D6BF4D5C0F14447855"/>
          </w:pPr>
          <w:r>
            <w:rPr>
              <w:rFonts w:hint="eastAsia"/>
              <w:lang w:val="ko-KR" w:bidi="ko-KR"/>
            </w:rPr>
            <w:t>회의 날짜 | 시간</w:t>
          </w:r>
        </w:p>
      </w:docPartBody>
    </w:docPart>
    <w:docPart>
      <w:docPartPr>
        <w:name w:val="4AC8A0EABB8243A79E8ECE5D912CF78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BB46AD-EDA4-4A4C-96CA-7D178F80E0AA}"/>
      </w:docPartPr>
      <w:docPartBody>
        <w:p w:rsidR="00725921" w:rsidRDefault="00725921" w:rsidP="00725921">
          <w:pPr>
            <w:pStyle w:val="4AC8A0EABB8243A79E8ECE5D912CF78C"/>
          </w:pPr>
          <w:r>
            <w:rPr>
              <w:rFonts w:hint="eastAsia"/>
              <w:lang w:val="ko-KR" w:bidi="ko-KR"/>
            </w:rPr>
            <w:t>회의 장소</w:t>
          </w:r>
        </w:p>
      </w:docPartBody>
    </w:docPart>
    <w:docPart>
      <w:docPartPr>
        <w:name w:val="C221B3E30C9C44818F52206156C788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C0B59E-EF84-45EB-98D8-C7377CA16009}"/>
      </w:docPartPr>
      <w:docPartBody>
        <w:p w:rsidR="00725921" w:rsidRDefault="00725921" w:rsidP="00725921">
          <w:pPr>
            <w:pStyle w:val="C221B3E30C9C44818F52206156C7889E"/>
          </w:pPr>
          <w:r>
            <w:rPr>
              <w:rStyle w:val="a4"/>
              <w:rFonts w:hint="eastAsia"/>
              <w:lang w:val="ko-KR" w:bidi="ko-KR"/>
            </w:rPr>
            <w:t>장소</w:t>
          </w:r>
        </w:p>
      </w:docPartBody>
    </w:docPart>
    <w:docPart>
      <w:docPartPr>
        <w:name w:val="0F74D8C428AE4347BA3ED2A00CB67D0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3849F8-AB5E-494C-9DBD-70421D1E434F}"/>
      </w:docPartPr>
      <w:docPartBody>
        <w:p w:rsidR="00725921" w:rsidRDefault="00725921" w:rsidP="00725921">
          <w:pPr>
            <w:pStyle w:val="0F74D8C428AE4347BA3ED2A00CB67D00"/>
          </w:pPr>
          <w:r>
            <w:rPr>
              <w:rFonts w:hint="eastAsia"/>
              <w:lang w:val="ko-KR" w:bidi="ko-KR"/>
            </w:rPr>
            <w:t>회의 주최자:</w:t>
          </w:r>
        </w:p>
      </w:docPartBody>
    </w:docPart>
    <w:docPart>
      <w:docPartPr>
        <w:name w:val="9167B0B1BC174D038DF4E64D3EC121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7A6FB8A-2921-4647-889B-98A7CF14FE67}"/>
      </w:docPartPr>
      <w:docPartBody>
        <w:p w:rsidR="00725921" w:rsidRDefault="00725921" w:rsidP="00725921">
          <w:pPr>
            <w:pStyle w:val="9167B0B1BC174D038DF4E64D3EC12174"/>
          </w:pPr>
          <w:r>
            <w:rPr>
              <w:rFonts w:hint="eastAsia"/>
              <w:lang w:val="ko-KR" w:bidi="ko-KR"/>
            </w:rPr>
            <w:t>회의 유형:</w:t>
          </w:r>
        </w:p>
      </w:docPartBody>
    </w:docPart>
    <w:docPart>
      <w:docPartPr>
        <w:name w:val="8F27E6B3831C45D49C97CAF4FAE53EA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FC74DC-5385-4ACE-9A97-FF418CA0707B}"/>
      </w:docPartPr>
      <w:docPartBody>
        <w:p w:rsidR="00725921" w:rsidRDefault="00725921" w:rsidP="00725921">
          <w:pPr>
            <w:pStyle w:val="8F27E6B3831C45D49C97CAF4FAE53EA7"/>
          </w:pPr>
          <w:r>
            <w:rPr>
              <w:rFonts w:hint="eastAsia"/>
              <w:lang w:val="ko-KR" w:bidi="ko-KR"/>
            </w:rPr>
            <w:t>진행자:</w:t>
          </w:r>
        </w:p>
      </w:docPartBody>
    </w:docPart>
    <w:docPart>
      <w:docPartPr>
        <w:name w:val="7B1088C7543044F0910289E533093BA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A5B518-959C-487A-8845-C9B2EB76F35D}"/>
      </w:docPartPr>
      <w:docPartBody>
        <w:p w:rsidR="00725921" w:rsidRDefault="00725921" w:rsidP="00725921">
          <w:pPr>
            <w:pStyle w:val="7B1088C7543044F0910289E533093BA4"/>
          </w:pPr>
          <w:r>
            <w:rPr>
              <w:rFonts w:hint="eastAsia"/>
              <w:lang w:val="ko-KR" w:bidi="ko-KR"/>
            </w:rPr>
            <w:t>서기</w:t>
          </w:r>
        </w:p>
      </w:docPartBody>
    </w:docPart>
    <w:docPart>
      <w:docPartPr>
        <w:name w:val="7A501A7FA44E4E7397C0360395CC0D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00E36E-6AB1-4330-8050-1DAF96DC7C33}"/>
      </w:docPartPr>
      <w:docPartBody>
        <w:p w:rsidR="00725921" w:rsidRDefault="00725921" w:rsidP="00725921">
          <w:pPr>
            <w:pStyle w:val="7A501A7FA44E4E7397C0360395CC0D24"/>
          </w:pPr>
          <w:r>
            <w:rPr>
              <w:rFonts w:hint="eastAsia"/>
              <w:lang w:val="ko-KR" w:bidi="ko-KR"/>
            </w:rPr>
            <w:t>참석자</w:t>
          </w:r>
        </w:p>
      </w:docPartBody>
    </w:docPart>
    <w:docPart>
      <w:docPartPr>
        <w:name w:val="7B99FE7A5D11439DA94EDBA495D03B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AE613D-80FF-4D69-8D0D-F395339F38F3}"/>
      </w:docPartPr>
      <w:docPartBody>
        <w:p w:rsidR="00725921" w:rsidRDefault="00725921" w:rsidP="00725921">
          <w:pPr>
            <w:pStyle w:val="7B99FE7A5D11439DA94EDBA495D03BCF"/>
          </w:pPr>
          <w:r>
            <w:rPr>
              <w:rFonts w:hint="eastAsia"/>
              <w:lang w:val="ko-KR" w:bidi="ko-KR"/>
            </w:rPr>
            <w:t>안건 주제</w:t>
          </w:r>
        </w:p>
      </w:docPartBody>
    </w:docPart>
    <w:docPart>
      <w:docPartPr>
        <w:name w:val="ACC2A0D99D7A4FCA826FE65AD4BE1E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E08C45-EE51-485C-8DDE-41FCE13F2521}"/>
      </w:docPartPr>
      <w:docPartBody>
        <w:p w:rsidR="00725921" w:rsidRDefault="00725921" w:rsidP="00725921">
          <w:pPr>
            <w:pStyle w:val="ACC2A0D99D7A4FCA826FE65AD4BE1EC0"/>
          </w:pPr>
          <w:r>
            <w:rPr>
              <w:rFonts w:hint="eastAsia"/>
              <w:lang w:val="ko-KR" w:bidi="ko-KR"/>
            </w:rPr>
            <w:t>할당된 시간</w:t>
          </w:r>
        </w:p>
      </w:docPartBody>
    </w:docPart>
    <w:docPart>
      <w:docPartPr>
        <w:name w:val="F6BC98026135428B9A43D2247CA9732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1B6299-FEFD-4600-AFE5-C53CD0F37A81}"/>
      </w:docPartPr>
      <w:docPartBody>
        <w:p w:rsidR="00725921" w:rsidRDefault="00725921" w:rsidP="00725921">
          <w:pPr>
            <w:pStyle w:val="F6BC98026135428B9A43D2247CA97322"/>
          </w:pPr>
          <w:r>
            <w:rPr>
              <w:rStyle w:val="a4"/>
              <w:rFonts w:hint="eastAsia"/>
              <w:lang w:val="ko-KR" w:bidi="ko-KR"/>
            </w:rPr>
            <w:t>시간</w:t>
          </w:r>
        </w:p>
      </w:docPartBody>
    </w:docPart>
    <w:docPart>
      <w:docPartPr>
        <w:name w:val="CCE9CF461BC94076A2809E3ADA0606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59786C-F088-43BA-AB83-84D85F86FC16}"/>
      </w:docPartPr>
      <w:docPartBody>
        <w:p w:rsidR="00725921" w:rsidRDefault="00725921" w:rsidP="00725921">
          <w:pPr>
            <w:pStyle w:val="CCE9CF461BC94076A2809E3ADA060689"/>
          </w:pPr>
          <w:r>
            <w:rPr>
              <w:rFonts w:hint="eastAsia"/>
              <w:lang w:val="ko-KR" w:bidi="ko-KR"/>
            </w:rPr>
            <w:t>안건 주제</w:t>
          </w:r>
        </w:p>
      </w:docPartBody>
    </w:docPart>
    <w:docPart>
      <w:docPartPr>
        <w:name w:val="EC4B1368F76E4A03A897F6E6EA2D5B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B926BB3-A2D0-4388-A2AD-272FDB147310}"/>
      </w:docPartPr>
      <w:docPartBody>
        <w:p w:rsidR="00725921" w:rsidRDefault="00725921" w:rsidP="00725921">
          <w:pPr>
            <w:pStyle w:val="EC4B1368F76E4A03A897F6E6EA2D5BC6"/>
          </w:pPr>
          <w:r>
            <w:rPr>
              <w:rFonts w:hint="eastAsia"/>
              <w:lang w:val="ko-KR" w:bidi="ko-KR"/>
            </w:rPr>
            <w:t>토론</w:t>
          </w:r>
        </w:p>
      </w:docPartBody>
    </w:docPart>
    <w:docPart>
      <w:docPartPr>
        <w:name w:val="9894A1B5B36C48E3BDDDD44CC0A89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F819B3-EAD9-47F8-B304-EDEAEBC8CC70}"/>
      </w:docPartPr>
      <w:docPartBody>
        <w:p w:rsidR="00725921" w:rsidRDefault="00725921" w:rsidP="00725921">
          <w:pPr>
            <w:pStyle w:val="9894A1B5B36C48E3BDDDD44CC0A890F1"/>
          </w:pPr>
          <w:r>
            <w:rPr>
              <w:rFonts w:hint="eastAsia"/>
              <w:lang w:val="ko-KR" w:bidi="ko-KR"/>
            </w:rPr>
            <w:t>대화</w:t>
          </w:r>
        </w:p>
      </w:docPartBody>
    </w:docPart>
    <w:docPart>
      <w:docPartPr>
        <w:name w:val="7EC9D0A6EA394D85BE314FCBBF6AB0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6353AF8-1F54-47B0-BF65-6306C2DA87DA}"/>
      </w:docPartPr>
      <w:docPartBody>
        <w:p w:rsidR="00725921" w:rsidRDefault="00725921" w:rsidP="00725921">
          <w:pPr>
            <w:pStyle w:val="7EC9D0A6EA394D85BE314FCBBF6AB08A"/>
          </w:pPr>
          <w:r>
            <w:rPr>
              <w:rFonts w:hint="eastAsia"/>
              <w:lang w:val="ko-KR" w:bidi="ko-KR"/>
            </w:rPr>
            <w:t>결론</w:t>
          </w:r>
        </w:p>
      </w:docPartBody>
    </w:docPart>
    <w:docPart>
      <w:docPartPr>
        <w:name w:val="E7C72161C7C442F19D1D3AFF6A7F269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6A3050C-808B-4D20-8F08-BC214398D112}"/>
      </w:docPartPr>
      <w:docPartBody>
        <w:p w:rsidR="00725921" w:rsidRDefault="00725921" w:rsidP="00725921">
          <w:pPr>
            <w:pStyle w:val="E7C72161C7C442F19D1D3AFF6A7F2696"/>
          </w:pPr>
          <w:r>
            <w:rPr>
              <w:rFonts w:hint="eastAsia"/>
              <w:lang w:val="ko-KR" w:bidi="ko-KR"/>
            </w:rPr>
            <w:t>마무리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21"/>
    <w:rsid w:val="0072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FE82A1E51A4F848F3358E95A4F64A3">
    <w:name w:val="CAFE82A1E51A4F848F3358E95A4F64A3"/>
    <w:pPr>
      <w:widowControl w:val="0"/>
      <w:wordWrap w:val="0"/>
      <w:autoSpaceDE w:val="0"/>
      <w:autoSpaceDN w:val="0"/>
    </w:pPr>
  </w:style>
  <w:style w:type="paragraph" w:customStyle="1" w:styleId="5DFB7A4E1E04498A95DEE3D2666CA6A4">
    <w:name w:val="5DFB7A4E1E04498A95DEE3D2666CA6A4"/>
    <w:pPr>
      <w:widowControl w:val="0"/>
      <w:wordWrap w:val="0"/>
      <w:autoSpaceDE w:val="0"/>
      <w:autoSpaceDN w:val="0"/>
    </w:pPr>
  </w:style>
  <w:style w:type="character" w:styleId="a3">
    <w:name w:val="Subtle Reference"/>
    <w:basedOn w:val="a0"/>
    <w:uiPriority w:val="31"/>
    <w:qFormat/>
    <w:rsid w:val="00725921"/>
  </w:style>
  <w:style w:type="paragraph" w:customStyle="1" w:styleId="FF8F60631C21409E9F2CF6B06C02A45F">
    <w:name w:val="FF8F60631C21409E9F2CF6B06C02A45F"/>
    <w:pPr>
      <w:widowControl w:val="0"/>
      <w:wordWrap w:val="0"/>
      <w:autoSpaceDE w:val="0"/>
      <w:autoSpaceDN w:val="0"/>
    </w:pPr>
  </w:style>
  <w:style w:type="paragraph" w:customStyle="1" w:styleId="96F550DEB35B4B109377398E41499AA3">
    <w:name w:val="96F550DEB35B4B109377398E41499AA3"/>
    <w:pPr>
      <w:widowControl w:val="0"/>
      <w:wordWrap w:val="0"/>
      <w:autoSpaceDE w:val="0"/>
      <w:autoSpaceDN w:val="0"/>
    </w:pPr>
  </w:style>
  <w:style w:type="character" w:styleId="a4">
    <w:name w:val="Subtle Emphasis"/>
    <w:basedOn w:val="a0"/>
    <w:uiPriority w:val="19"/>
    <w:qFormat/>
    <w:rsid w:val="00725921"/>
  </w:style>
  <w:style w:type="paragraph" w:customStyle="1" w:styleId="B1554C23A8D64204990410B82208EFAC">
    <w:name w:val="B1554C23A8D64204990410B82208EFAC"/>
    <w:pPr>
      <w:widowControl w:val="0"/>
      <w:wordWrap w:val="0"/>
      <w:autoSpaceDE w:val="0"/>
      <w:autoSpaceDN w:val="0"/>
    </w:pPr>
  </w:style>
  <w:style w:type="paragraph" w:customStyle="1" w:styleId="5887F696E5D5472199F3EE65CBA1DBA7">
    <w:name w:val="5887F696E5D5472199F3EE65CBA1DBA7"/>
    <w:pPr>
      <w:widowControl w:val="0"/>
      <w:wordWrap w:val="0"/>
      <w:autoSpaceDE w:val="0"/>
      <w:autoSpaceDN w:val="0"/>
    </w:pPr>
  </w:style>
  <w:style w:type="paragraph" w:customStyle="1" w:styleId="81C76D2D1D8C4A8D93626E2698339A0B">
    <w:name w:val="81C76D2D1D8C4A8D93626E2698339A0B"/>
    <w:pPr>
      <w:widowControl w:val="0"/>
      <w:wordWrap w:val="0"/>
      <w:autoSpaceDE w:val="0"/>
      <w:autoSpaceDN w:val="0"/>
    </w:pPr>
  </w:style>
  <w:style w:type="paragraph" w:customStyle="1" w:styleId="E289BFF5988F4663AA68675DE3F8E10A">
    <w:name w:val="E289BFF5988F4663AA68675DE3F8E10A"/>
    <w:pPr>
      <w:widowControl w:val="0"/>
      <w:wordWrap w:val="0"/>
      <w:autoSpaceDE w:val="0"/>
      <w:autoSpaceDN w:val="0"/>
    </w:pPr>
  </w:style>
  <w:style w:type="paragraph" w:customStyle="1" w:styleId="D723A77BA4FF4A7BB8225AB93A5D7E01">
    <w:name w:val="D723A77BA4FF4A7BB8225AB93A5D7E01"/>
    <w:pPr>
      <w:widowControl w:val="0"/>
      <w:wordWrap w:val="0"/>
      <w:autoSpaceDE w:val="0"/>
      <w:autoSpaceDN w:val="0"/>
    </w:pPr>
  </w:style>
  <w:style w:type="paragraph" w:customStyle="1" w:styleId="A60864DD190942A19BEC5CB1E3E981F2">
    <w:name w:val="A60864DD190942A19BEC5CB1E3E981F2"/>
    <w:pPr>
      <w:widowControl w:val="0"/>
      <w:wordWrap w:val="0"/>
      <w:autoSpaceDE w:val="0"/>
      <w:autoSpaceDN w:val="0"/>
    </w:pPr>
  </w:style>
  <w:style w:type="paragraph" w:customStyle="1" w:styleId="0EADD27CA0CC4F4EA61D61D5BA579FE6">
    <w:name w:val="0EADD27CA0CC4F4EA61D61D5BA579FE6"/>
    <w:pPr>
      <w:widowControl w:val="0"/>
      <w:wordWrap w:val="0"/>
      <w:autoSpaceDE w:val="0"/>
      <w:autoSpaceDN w:val="0"/>
    </w:pPr>
  </w:style>
  <w:style w:type="paragraph" w:customStyle="1" w:styleId="F4D3AC4B393245E3B86A4CA1C8F94C2D">
    <w:name w:val="F4D3AC4B393245E3B86A4CA1C8F94C2D"/>
    <w:pPr>
      <w:widowControl w:val="0"/>
      <w:wordWrap w:val="0"/>
      <w:autoSpaceDE w:val="0"/>
      <w:autoSpaceDN w:val="0"/>
    </w:pPr>
  </w:style>
  <w:style w:type="paragraph" w:customStyle="1" w:styleId="EE6DA71C4ADE4FF387F4EB5A860CF170">
    <w:name w:val="EE6DA71C4ADE4FF387F4EB5A860CF170"/>
    <w:pPr>
      <w:widowControl w:val="0"/>
      <w:wordWrap w:val="0"/>
      <w:autoSpaceDE w:val="0"/>
      <w:autoSpaceDN w:val="0"/>
    </w:pPr>
  </w:style>
  <w:style w:type="paragraph" w:customStyle="1" w:styleId="4A6581D7EEFD4FDFA0682BB5E4640922">
    <w:name w:val="4A6581D7EEFD4FDFA0682BB5E4640922"/>
    <w:pPr>
      <w:widowControl w:val="0"/>
      <w:wordWrap w:val="0"/>
      <w:autoSpaceDE w:val="0"/>
      <w:autoSpaceDN w:val="0"/>
    </w:pPr>
  </w:style>
  <w:style w:type="paragraph" w:customStyle="1" w:styleId="BAE2DD6537E04BC4B94BFEA628DD6BF5">
    <w:name w:val="BAE2DD6537E04BC4B94BFEA628DD6BF5"/>
    <w:pPr>
      <w:widowControl w:val="0"/>
      <w:wordWrap w:val="0"/>
      <w:autoSpaceDE w:val="0"/>
      <w:autoSpaceDN w:val="0"/>
    </w:pPr>
  </w:style>
  <w:style w:type="paragraph" w:customStyle="1" w:styleId="241234D638A44D52A51A60F0086ACFEB">
    <w:name w:val="241234D638A44D52A51A60F0086ACFEB"/>
    <w:pPr>
      <w:widowControl w:val="0"/>
      <w:wordWrap w:val="0"/>
      <w:autoSpaceDE w:val="0"/>
      <w:autoSpaceDN w:val="0"/>
    </w:pPr>
  </w:style>
  <w:style w:type="paragraph" w:customStyle="1" w:styleId="6EEF74FA160F45C4AAB77E6FDF87AB80">
    <w:name w:val="6EEF74FA160F45C4AAB77E6FDF87AB80"/>
    <w:pPr>
      <w:widowControl w:val="0"/>
      <w:wordWrap w:val="0"/>
      <w:autoSpaceDE w:val="0"/>
      <w:autoSpaceDN w:val="0"/>
    </w:pPr>
  </w:style>
  <w:style w:type="paragraph" w:customStyle="1" w:styleId="8BB2AD7FD4204F63A1980B9B0ED8A915">
    <w:name w:val="8BB2AD7FD4204F63A1980B9B0ED8A915"/>
    <w:pPr>
      <w:widowControl w:val="0"/>
      <w:wordWrap w:val="0"/>
      <w:autoSpaceDE w:val="0"/>
      <w:autoSpaceDN w:val="0"/>
    </w:pPr>
  </w:style>
  <w:style w:type="paragraph" w:customStyle="1" w:styleId="BC26FA7DAF284294AD060416DD33E88D">
    <w:name w:val="BC26FA7DAF284294AD060416DD33E88D"/>
    <w:pPr>
      <w:widowControl w:val="0"/>
      <w:wordWrap w:val="0"/>
      <w:autoSpaceDE w:val="0"/>
      <w:autoSpaceDN w:val="0"/>
    </w:pPr>
  </w:style>
  <w:style w:type="paragraph" w:customStyle="1" w:styleId="77DEECC3F5E246919ED8D3DF628DFA29">
    <w:name w:val="77DEECC3F5E246919ED8D3DF628DFA29"/>
    <w:pPr>
      <w:widowControl w:val="0"/>
      <w:wordWrap w:val="0"/>
      <w:autoSpaceDE w:val="0"/>
      <w:autoSpaceDN w:val="0"/>
    </w:pPr>
  </w:style>
  <w:style w:type="paragraph" w:customStyle="1" w:styleId="C86BF175926B438ABE69F01A9C3BDC21">
    <w:name w:val="C86BF175926B438ABE69F01A9C3BDC21"/>
    <w:pPr>
      <w:widowControl w:val="0"/>
      <w:wordWrap w:val="0"/>
      <w:autoSpaceDE w:val="0"/>
      <w:autoSpaceDN w:val="0"/>
    </w:pPr>
  </w:style>
  <w:style w:type="paragraph" w:customStyle="1" w:styleId="6D3F63569168417796F9C5856AC6AA77">
    <w:name w:val="6D3F63569168417796F9C5856AC6AA77"/>
    <w:pPr>
      <w:widowControl w:val="0"/>
      <w:wordWrap w:val="0"/>
      <w:autoSpaceDE w:val="0"/>
      <w:autoSpaceDN w:val="0"/>
    </w:pPr>
  </w:style>
  <w:style w:type="paragraph" w:customStyle="1" w:styleId="1B3F10888304494584B6121FE8787991">
    <w:name w:val="1B3F10888304494584B6121FE8787991"/>
    <w:pPr>
      <w:widowControl w:val="0"/>
      <w:wordWrap w:val="0"/>
      <w:autoSpaceDE w:val="0"/>
      <w:autoSpaceDN w:val="0"/>
    </w:pPr>
  </w:style>
  <w:style w:type="paragraph" w:customStyle="1" w:styleId="CCFD7AC092604849BC607A0DA20F610E">
    <w:name w:val="CCFD7AC092604849BC607A0DA20F610E"/>
    <w:pPr>
      <w:widowControl w:val="0"/>
      <w:wordWrap w:val="0"/>
      <w:autoSpaceDE w:val="0"/>
      <w:autoSpaceDN w:val="0"/>
    </w:pPr>
  </w:style>
  <w:style w:type="paragraph" w:customStyle="1" w:styleId="514C9AACA0C249BCB10D8E1C0E7B2AFA">
    <w:name w:val="514C9AACA0C249BCB10D8E1C0E7B2AFA"/>
    <w:pPr>
      <w:widowControl w:val="0"/>
      <w:wordWrap w:val="0"/>
      <w:autoSpaceDE w:val="0"/>
      <w:autoSpaceDN w:val="0"/>
    </w:pPr>
  </w:style>
  <w:style w:type="paragraph" w:customStyle="1" w:styleId="BA8F6A50F1134D2385A4C94026B53549">
    <w:name w:val="BA8F6A50F1134D2385A4C94026B53549"/>
    <w:pPr>
      <w:widowControl w:val="0"/>
      <w:wordWrap w:val="0"/>
      <w:autoSpaceDE w:val="0"/>
      <w:autoSpaceDN w:val="0"/>
    </w:pPr>
  </w:style>
  <w:style w:type="paragraph" w:customStyle="1" w:styleId="EE4B7DAB5294412DB31BE9CA5D8DE636">
    <w:name w:val="EE4B7DAB5294412DB31BE9CA5D8DE636"/>
    <w:pPr>
      <w:widowControl w:val="0"/>
      <w:wordWrap w:val="0"/>
      <w:autoSpaceDE w:val="0"/>
      <w:autoSpaceDN w:val="0"/>
    </w:pPr>
  </w:style>
  <w:style w:type="paragraph" w:customStyle="1" w:styleId="0D8554608DE24E3390A9E5AC412996F1">
    <w:name w:val="0D8554608DE24E3390A9E5AC412996F1"/>
    <w:pPr>
      <w:widowControl w:val="0"/>
      <w:wordWrap w:val="0"/>
      <w:autoSpaceDE w:val="0"/>
      <w:autoSpaceDN w:val="0"/>
    </w:pPr>
  </w:style>
  <w:style w:type="paragraph" w:customStyle="1" w:styleId="13016F2005CF43ECA485F5E14672D97D">
    <w:name w:val="13016F2005CF43ECA485F5E14672D97D"/>
    <w:pPr>
      <w:widowControl w:val="0"/>
      <w:wordWrap w:val="0"/>
      <w:autoSpaceDE w:val="0"/>
      <w:autoSpaceDN w:val="0"/>
    </w:pPr>
  </w:style>
  <w:style w:type="paragraph" w:customStyle="1" w:styleId="70D0F9CC1D354A05B1FBC22F240FB57E">
    <w:name w:val="70D0F9CC1D354A05B1FBC22F240FB57E"/>
    <w:pPr>
      <w:widowControl w:val="0"/>
      <w:wordWrap w:val="0"/>
      <w:autoSpaceDE w:val="0"/>
      <w:autoSpaceDN w:val="0"/>
    </w:pPr>
  </w:style>
  <w:style w:type="paragraph" w:customStyle="1" w:styleId="D1BF14FDB17D4EDD9409BC351CB5C320">
    <w:name w:val="D1BF14FDB17D4EDD9409BC351CB5C320"/>
    <w:pPr>
      <w:widowControl w:val="0"/>
      <w:wordWrap w:val="0"/>
      <w:autoSpaceDE w:val="0"/>
      <w:autoSpaceDN w:val="0"/>
    </w:pPr>
  </w:style>
  <w:style w:type="paragraph" w:customStyle="1" w:styleId="DE0767F891F44D2E8FC5BDF4CF06A115">
    <w:name w:val="DE0767F891F44D2E8FC5BDF4CF06A115"/>
    <w:pPr>
      <w:widowControl w:val="0"/>
      <w:wordWrap w:val="0"/>
      <w:autoSpaceDE w:val="0"/>
      <w:autoSpaceDN w:val="0"/>
    </w:pPr>
  </w:style>
  <w:style w:type="paragraph" w:customStyle="1" w:styleId="035DCAA4D8664473AA9D91FF72F5523D">
    <w:name w:val="035DCAA4D8664473AA9D91FF72F5523D"/>
    <w:pPr>
      <w:widowControl w:val="0"/>
      <w:wordWrap w:val="0"/>
      <w:autoSpaceDE w:val="0"/>
      <w:autoSpaceDN w:val="0"/>
    </w:pPr>
  </w:style>
  <w:style w:type="paragraph" w:customStyle="1" w:styleId="0C7736248109403F810EF2B66A92E8C9">
    <w:name w:val="0C7736248109403F810EF2B66A92E8C9"/>
    <w:pPr>
      <w:widowControl w:val="0"/>
      <w:wordWrap w:val="0"/>
      <w:autoSpaceDE w:val="0"/>
      <w:autoSpaceDN w:val="0"/>
    </w:pPr>
  </w:style>
  <w:style w:type="paragraph" w:customStyle="1" w:styleId="C095CBB06BE64F74857411C63B258768">
    <w:name w:val="C095CBB06BE64F74857411C63B258768"/>
    <w:pPr>
      <w:widowControl w:val="0"/>
      <w:wordWrap w:val="0"/>
      <w:autoSpaceDE w:val="0"/>
      <w:autoSpaceDN w:val="0"/>
    </w:pPr>
  </w:style>
  <w:style w:type="paragraph" w:customStyle="1" w:styleId="95EE557332574A0E96E4B76F72269A46">
    <w:name w:val="95EE557332574A0E96E4B76F72269A46"/>
    <w:pPr>
      <w:widowControl w:val="0"/>
      <w:wordWrap w:val="0"/>
      <w:autoSpaceDE w:val="0"/>
      <w:autoSpaceDN w:val="0"/>
    </w:pPr>
  </w:style>
  <w:style w:type="paragraph" w:customStyle="1" w:styleId="16718DE7037A4B6593F778FD2843EB37">
    <w:name w:val="16718DE7037A4B6593F778FD2843EB37"/>
    <w:pPr>
      <w:widowControl w:val="0"/>
      <w:wordWrap w:val="0"/>
      <w:autoSpaceDE w:val="0"/>
      <w:autoSpaceDN w:val="0"/>
    </w:pPr>
  </w:style>
  <w:style w:type="paragraph" w:customStyle="1" w:styleId="2658C22E15854D5AA037E9D6548A592A">
    <w:name w:val="2658C22E15854D5AA037E9D6548A592A"/>
    <w:pPr>
      <w:widowControl w:val="0"/>
      <w:wordWrap w:val="0"/>
      <w:autoSpaceDE w:val="0"/>
      <w:autoSpaceDN w:val="0"/>
    </w:pPr>
  </w:style>
  <w:style w:type="paragraph" w:customStyle="1" w:styleId="A4156E302F0C4A61B452EB8E5E936453">
    <w:name w:val="A4156E302F0C4A61B452EB8E5E936453"/>
    <w:pPr>
      <w:widowControl w:val="0"/>
      <w:wordWrap w:val="0"/>
      <w:autoSpaceDE w:val="0"/>
      <w:autoSpaceDN w:val="0"/>
    </w:pPr>
  </w:style>
  <w:style w:type="paragraph" w:customStyle="1" w:styleId="59CEB1931A3B4F04B147318915381A6A">
    <w:name w:val="59CEB1931A3B4F04B147318915381A6A"/>
    <w:pPr>
      <w:widowControl w:val="0"/>
      <w:wordWrap w:val="0"/>
      <w:autoSpaceDE w:val="0"/>
      <w:autoSpaceDN w:val="0"/>
    </w:pPr>
  </w:style>
  <w:style w:type="paragraph" w:customStyle="1" w:styleId="99A897C8CA1E48369BA917E4575A8BAE">
    <w:name w:val="99A897C8CA1E48369BA917E4575A8BAE"/>
    <w:pPr>
      <w:widowControl w:val="0"/>
      <w:wordWrap w:val="0"/>
      <w:autoSpaceDE w:val="0"/>
      <w:autoSpaceDN w:val="0"/>
    </w:pPr>
  </w:style>
  <w:style w:type="paragraph" w:customStyle="1" w:styleId="C9006EBA5A954CDABA5F73C2B0D8C124">
    <w:name w:val="C9006EBA5A954CDABA5F73C2B0D8C124"/>
    <w:pPr>
      <w:widowControl w:val="0"/>
      <w:wordWrap w:val="0"/>
      <w:autoSpaceDE w:val="0"/>
      <w:autoSpaceDN w:val="0"/>
    </w:pPr>
  </w:style>
  <w:style w:type="paragraph" w:customStyle="1" w:styleId="F4C4E9D2C2E84B34AAB22DFB488F3A4A">
    <w:name w:val="F4C4E9D2C2E84B34AAB22DFB488F3A4A"/>
    <w:pPr>
      <w:widowControl w:val="0"/>
      <w:wordWrap w:val="0"/>
      <w:autoSpaceDE w:val="0"/>
      <w:autoSpaceDN w:val="0"/>
    </w:pPr>
  </w:style>
  <w:style w:type="paragraph" w:customStyle="1" w:styleId="707955CBA46E4E56982F800BDE7EA7FD">
    <w:name w:val="707955CBA46E4E56982F800BDE7EA7FD"/>
    <w:pPr>
      <w:widowControl w:val="0"/>
      <w:wordWrap w:val="0"/>
      <w:autoSpaceDE w:val="0"/>
      <w:autoSpaceDN w:val="0"/>
    </w:pPr>
  </w:style>
  <w:style w:type="paragraph" w:customStyle="1" w:styleId="CAF4A5A1870940A7884DF594D3275ABC">
    <w:name w:val="CAF4A5A1870940A7884DF594D3275ABC"/>
    <w:pPr>
      <w:widowControl w:val="0"/>
      <w:wordWrap w:val="0"/>
      <w:autoSpaceDE w:val="0"/>
      <w:autoSpaceDN w:val="0"/>
    </w:pPr>
  </w:style>
  <w:style w:type="paragraph" w:customStyle="1" w:styleId="ACDD0D7D26D54C289441535377A6E7A4">
    <w:name w:val="ACDD0D7D26D54C289441535377A6E7A4"/>
    <w:pPr>
      <w:widowControl w:val="0"/>
      <w:wordWrap w:val="0"/>
      <w:autoSpaceDE w:val="0"/>
      <w:autoSpaceDN w:val="0"/>
    </w:pPr>
  </w:style>
  <w:style w:type="paragraph" w:customStyle="1" w:styleId="F742BA85844D427E8003673686D12884">
    <w:name w:val="F742BA85844D427E8003673686D12884"/>
    <w:pPr>
      <w:widowControl w:val="0"/>
      <w:wordWrap w:val="0"/>
      <w:autoSpaceDE w:val="0"/>
      <w:autoSpaceDN w:val="0"/>
    </w:pPr>
  </w:style>
  <w:style w:type="paragraph" w:customStyle="1" w:styleId="F2D97416BDAB4E88B5F40A27B0E4B8F1">
    <w:name w:val="F2D97416BDAB4E88B5F40A27B0E4B8F1"/>
    <w:pPr>
      <w:widowControl w:val="0"/>
      <w:wordWrap w:val="0"/>
      <w:autoSpaceDE w:val="0"/>
      <w:autoSpaceDN w:val="0"/>
    </w:pPr>
  </w:style>
  <w:style w:type="paragraph" w:customStyle="1" w:styleId="902F5D912D6247C19C8A3256F1588ABB">
    <w:name w:val="902F5D912D6247C19C8A3256F1588ABB"/>
    <w:pPr>
      <w:widowControl w:val="0"/>
      <w:wordWrap w:val="0"/>
      <w:autoSpaceDE w:val="0"/>
      <w:autoSpaceDN w:val="0"/>
    </w:pPr>
  </w:style>
  <w:style w:type="paragraph" w:customStyle="1" w:styleId="7A8A9CDFFE7E4599A00AF842EFC910B0">
    <w:name w:val="7A8A9CDFFE7E4599A00AF842EFC910B0"/>
    <w:pPr>
      <w:widowControl w:val="0"/>
      <w:wordWrap w:val="0"/>
      <w:autoSpaceDE w:val="0"/>
      <w:autoSpaceDN w:val="0"/>
    </w:pPr>
  </w:style>
  <w:style w:type="paragraph" w:customStyle="1" w:styleId="F1F14B89CA0F40329A77B8644CB9AF69">
    <w:name w:val="F1F14B89CA0F40329A77B8644CB9AF69"/>
    <w:pPr>
      <w:widowControl w:val="0"/>
      <w:wordWrap w:val="0"/>
      <w:autoSpaceDE w:val="0"/>
      <w:autoSpaceDN w:val="0"/>
    </w:pPr>
  </w:style>
  <w:style w:type="paragraph" w:customStyle="1" w:styleId="4997ED6A3A7F4E85B8BC329C457581C3">
    <w:name w:val="4997ED6A3A7F4E85B8BC329C457581C3"/>
    <w:pPr>
      <w:widowControl w:val="0"/>
      <w:wordWrap w:val="0"/>
      <w:autoSpaceDE w:val="0"/>
      <w:autoSpaceDN w:val="0"/>
    </w:pPr>
  </w:style>
  <w:style w:type="paragraph" w:customStyle="1" w:styleId="054629E37AF34514ABEB6818FBC261A0">
    <w:name w:val="054629E37AF34514ABEB6818FBC261A0"/>
    <w:pPr>
      <w:widowControl w:val="0"/>
      <w:wordWrap w:val="0"/>
      <w:autoSpaceDE w:val="0"/>
      <w:autoSpaceDN w:val="0"/>
    </w:pPr>
  </w:style>
  <w:style w:type="paragraph" w:customStyle="1" w:styleId="8148CC239A094173A37D5E751BE5D0E9">
    <w:name w:val="8148CC239A094173A37D5E751BE5D0E9"/>
    <w:pPr>
      <w:widowControl w:val="0"/>
      <w:wordWrap w:val="0"/>
      <w:autoSpaceDE w:val="0"/>
      <w:autoSpaceDN w:val="0"/>
    </w:pPr>
  </w:style>
  <w:style w:type="paragraph" w:customStyle="1" w:styleId="87CC4FD482074A0E93CEFCC30063CC7E">
    <w:name w:val="87CC4FD482074A0E93CEFCC30063CC7E"/>
    <w:pPr>
      <w:widowControl w:val="0"/>
      <w:wordWrap w:val="0"/>
      <w:autoSpaceDE w:val="0"/>
      <w:autoSpaceDN w:val="0"/>
    </w:pPr>
  </w:style>
  <w:style w:type="paragraph" w:customStyle="1" w:styleId="B5CDA358C3574EBAB2A13B9990E28897">
    <w:name w:val="B5CDA358C3574EBAB2A13B9990E28897"/>
    <w:pPr>
      <w:widowControl w:val="0"/>
      <w:wordWrap w:val="0"/>
      <w:autoSpaceDE w:val="0"/>
      <w:autoSpaceDN w:val="0"/>
    </w:pPr>
  </w:style>
  <w:style w:type="paragraph" w:customStyle="1" w:styleId="E2B43CCDC5E446839BEA4D63BE7461D1">
    <w:name w:val="E2B43CCDC5E446839BEA4D63BE7461D1"/>
    <w:pPr>
      <w:widowControl w:val="0"/>
      <w:wordWrap w:val="0"/>
      <w:autoSpaceDE w:val="0"/>
      <w:autoSpaceDN w:val="0"/>
    </w:pPr>
  </w:style>
  <w:style w:type="paragraph" w:customStyle="1" w:styleId="F10FC965BC3545FDB7082B6A5F72E22D">
    <w:name w:val="F10FC965BC3545FDB7082B6A5F72E22D"/>
    <w:pPr>
      <w:widowControl w:val="0"/>
      <w:wordWrap w:val="0"/>
      <w:autoSpaceDE w:val="0"/>
      <w:autoSpaceDN w:val="0"/>
    </w:pPr>
  </w:style>
  <w:style w:type="paragraph" w:customStyle="1" w:styleId="7FC18B28B59D41FBB901942AA35230B7">
    <w:name w:val="7FC18B28B59D41FBB901942AA35230B7"/>
    <w:pPr>
      <w:widowControl w:val="0"/>
      <w:wordWrap w:val="0"/>
      <w:autoSpaceDE w:val="0"/>
      <w:autoSpaceDN w:val="0"/>
    </w:pPr>
  </w:style>
  <w:style w:type="paragraph" w:customStyle="1" w:styleId="FA200736AAEE475FA3C920151CE20FEF">
    <w:name w:val="FA200736AAEE475FA3C920151CE20FEF"/>
    <w:pPr>
      <w:widowControl w:val="0"/>
      <w:wordWrap w:val="0"/>
      <w:autoSpaceDE w:val="0"/>
      <w:autoSpaceDN w:val="0"/>
    </w:pPr>
  </w:style>
  <w:style w:type="paragraph" w:customStyle="1" w:styleId="DFACA0ECB2B940D6B9F8E262E93F71EC">
    <w:name w:val="DFACA0ECB2B940D6B9F8E262E93F71EC"/>
    <w:pPr>
      <w:widowControl w:val="0"/>
      <w:wordWrap w:val="0"/>
      <w:autoSpaceDE w:val="0"/>
      <w:autoSpaceDN w:val="0"/>
    </w:pPr>
  </w:style>
  <w:style w:type="paragraph" w:customStyle="1" w:styleId="2A1624FFCD674DF3958CE07FB4245507">
    <w:name w:val="2A1624FFCD674DF3958CE07FB4245507"/>
    <w:pPr>
      <w:widowControl w:val="0"/>
      <w:wordWrap w:val="0"/>
      <w:autoSpaceDE w:val="0"/>
      <w:autoSpaceDN w:val="0"/>
    </w:pPr>
  </w:style>
  <w:style w:type="paragraph" w:customStyle="1" w:styleId="D45DF4DE28F24EC4B5A8C6E4387CC31E">
    <w:name w:val="D45DF4DE28F24EC4B5A8C6E4387CC31E"/>
    <w:pPr>
      <w:widowControl w:val="0"/>
      <w:wordWrap w:val="0"/>
      <w:autoSpaceDE w:val="0"/>
      <w:autoSpaceDN w:val="0"/>
    </w:pPr>
  </w:style>
  <w:style w:type="paragraph" w:customStyle="1" w:styleId="82A273A20DE94AB092BD90EBDAAB3E13">
    <w:name w:val="82A273A20DE94AB092BD90EBDAAB3E13"/>
    <w:pPr>
      <w:widowControl w:val="0"/>
      <w:wordWrap w:val="0"/>
      <w:autoSpaceDE w:val="0"/>
      <w:autoSpaceDN w:val="0"/>
    </w:pPr>
  </w:style>
  <w:style w:type="paragraph" w:customStyle="1" w:styleId="5DEA72CA3D3942919AFE792721FA30EB">
    <w:name w:val="5DEA72CA3D3942919AFE792721FA30EB"/>
    <w:pPr>
      <w:widowControl w:val="0"/>
      <w:wordWrap w:val="0"/>
      <w:autoSpaceDE w:val="0"/>
      <w:autoSpaceDN w:val="0"/>
    </w:pPr>
  </w:style>
  <w:style w:type="paragraph" w:customStyle="1" w:styleId="7B9D91E8CC114515B51193DDACA2B120">
    <w:name w:val="7B9D91E8CC114515B51193DDACA2B120"/>
    <w:pPr>
      <w:widowControl w:val="0"/>
      <w:wordWrap w:val="0"/>
      <w:autoSpaceDE w:val="0"/>
      <w:autoSpaceDN w:val="0"/>
    </w:pPr>
  </w:style>
  <w:style w:type="paragraph" w:customStyle="1" w:styleId="703D8A61D6D442A1B98179ECA24AD41B">
    <w:name w:val="703D8A61D6D442A1B98179ECA24AD41B"/>
    <w:pPr>
      <w:widowControl w:val="0"/>
      <w:wordWrap w:val="0"/>
      <w:autoSpaceDE w:val="0"/>
      <w:autoSpaceDN w:val="0"/>
    </w:pPr>
  </w:style>
  <w:style w:type="paragraph" w:customStyle="1" w:styleId="11425FFA630E44C88A683CFFAEB98B1E">
    <w:name w:val="11425FFA630E44C88A683CFFAEB98B1E"/>
    <w:pPr>
      <w:widowControl w:val="0"/>
      <w:wordWrap w:val="0"/>
      <w:autoSpaceDE w:val="0"/>
      <w:autoSpaceDN w:val="0"/>
    </w:pPr>
  </w:style>
  <w:style w:type="paragraph" w:customStyle="1" w:styleId="10A3DC65BF004F7089719B6ACF04BE41">
    <w:name w:val="10A3DC65BF004F7089719B6ACF04BE41"/>
    <w:pPr>
      <w:widowControl w:val="0"/>
      <w:wordWrap w:val="0"/>
      <w:autoSpaceDE w:val="0"/>
      <w:autoSpaceDN w:val="0"/>
    </w:pPr>
  </w:style>
  <w:style w:type="paragraph" w:customStyle="1" w:styleId="FA8AF0D34EA74204BFD2E76B23E666B6">
    <w:name w:val="FA8AF0D34EA74204BFD2E76B23E666B6"/>
    <w:pPr>
      <w:widowControl w:val="0"/>
      <w:wordWrap w:val="0"/>
      <w:autoSpaceDE w:val="0"/>
      <w:autoSpaceDN w:val="0"/>
    </w:pPr>
  </w:style>
  <w:style w:type="paragraph" w:customStyle="1" w:styleId="E5D9A693DB3248D7BE88315E7B1DA651">
    <w:name w:val="E5D9A693DB3248D7BE88315E7B1DA651"/>
    <w:pPr>
      <w:widowControl w:val="0"/>
      <w:wordWrap w:val="0"/>
      <w:autoSpaceDE w:val="0"/>
      <w:autoSpaceDN w:val="0"/>
    </w:pPr>
  </w:style>
  <w:style w:type="paragraph" w:customStyle="1" w:styleId="EAFC9FC6078E41F59074FE9078035AF8">
    <w:name w:val="EAFC9FC6078E41F59074FE9078035AF8"/>
    <w:pPr>
      <w:widowControl w:val="0"/>
      <w:wordWrap w:val="0"/>
      <w:autoSpaceDE w:val="0"/>
      <w:autoSpaceDN w:val="0"/>
    </w:pPr>
  </w:style>
  <w:style w:type="paragraph" w:customStyle="1" w:styleId="826A05C3677D416E81693F584372110B">
    <w:name w:val="826A05C3677D416E81693F584372110B"/>
    <w:pPr>
      <w:widowControl w:val="0"/>
      <w:wordWrap w:val="0"/>
      <w:autoSpaceDE w:val="0"/>
      <w:autoSpaceDN w:val="0"/>
    </w:pPr>
  </w:style>
  <w:style w:type="paragraph" w:customStyle="1" w:styleId="DC2A0EF12FCF4445BB372DFFA29F4813">
    <w:name w:val="DC2A0EF12FCF4445BB372DFFA29F4813"/>
    <w:pPr>
      <w:widowControl w:val="0"/>
      <w:wordWrap w:val="0"/>
      <w:autoSpaceDE w:val="0"/>
      <w:autoSpaceDN w:val="0"/>
    </w:pPr>
  </w:style>
  <w:style w:type="paragraph" w:customStyle="1" w:styleId="C83D9938D5FD49E888C2B6BB8841549B">
    <w:name w:val="C83D9938D5FD49E888C2B6BB8841549B"/>
    <w:pPr>
      <w:widowControl w:val="0"/>
      <w:wordWrap w:val="0"/>
      <w:autoSpaceDE w:val="0"/>
      <w:autoSpaceDN w:val="0"/>
    </w:pPr>
  </w:style>
  <w:style w:type="paragraph" w:customStyle="1" w:styleId="5E413CAC7A1B46648B8785B838AAFF53">
    <w:name w:val="5E413CAC7A1B46648B8785B838AAFF53"/>
    <w:pPr>
      <w:widowControl w:val="0"/>
      <w:wordWrap w:val="0"/>
      <w:autoSpaceDE w:val="0"/>
      <w:autoSpaceDN w:val="0"/>
    </w:pPr>
  </w:style>
  <w:style w:type="paragraph" w:customStyle="1" w:styleId="A993284970324FBD8D5ADEAB297F9E5F">
    <w:name w:val="A993284970324FBD8D5ADEAB297F9E5F"/>
    <w:pPr>
      <w:widowControl w:val="0"/>
      <w:wordWrap w:val="0"/>
      <w:autoSpaceDE w:val="0"/>
      <w:autoSpaceDN w:val="0"/>
    </w:pPr>
  </w:style>
  <w:style w:type="paragraph" w:customStyle="1" w:styleId="6555D7E9AE1C4D4489CFB08FCE3990E3">
    <w:name w:val="6555D7E9AE1C4D4489CFB08FCE3990E3"/>
    <w:pPr>
      <w:widowControl w:val="0"/>
      <w:wordWrap w:val="0"/>
      <w:autoSpaceDE w:val="0"/>
      <w:autoSpaceDN w:val="0"/>
    </w:pPr>
  </w:style>
  <w:style w:type="paragraph" w:customStyle="1" w:styleId="58FBA8A045ED436BB7B408A506765107">
    <w:name w:val="58FBA8A045ED436BB7B408A506765107"/>
    <w:pPr>
      <w:widowControl w:val="0"/>
      <w:wordWrap w:val="0"/>
      <w:autoSpaceDE w:val="0"/>
      <w:autoSpaceDN w:val="0"/>
    </w:pPr>
  </w:style>
  <w:style w:type="paragraph" w:customStyle="1" w:styleId="B9EEFA966E8243A999E6070E97EB91FB">
    <w:name w:val="B9EEFA966E8243A999E6070E97EB91FB"/>
    <w:pPr>
      <w:widowControl w:val="0"/>
      <w:wordWrap w:val="0"/>
      <w:autoSpaceDE w:val="0"/>
      <w:autoSpaceDN w:val="0"/>
    </w:pPr>
  </w:style>
  <w:style w:type="paragraph" w:customStyle="1" w:styleId="6B26C01A2F1446E8ACFE98EDECFB06AB">
    <w:name w:val="6B26C01A2F1446E8ACFE98EDECFB06AB"/>
    <w:pPr>
      <w:widowControl w:val="0"/>
      <w:wordWrap w:val="0"/>
      <w:autoSpaceDE w:val="0"/>
      <w:autoSpaceDN w:val="0"/>
    </w:pPr>
  </w:style>
  <w:style w:type="paragraph" w:customStyle="1" w:styleId="DAD799DCFD3F4381817DB3E36FA06AA4">
    <w:name w:val="DAD799DCFD3F4381817DB3E36FA06AA4"/>
    <w:pPr>
      <w:widowControl w:val="0"/>
      <w:wordWrap w:val="0"/>
      <w:autoSpaceDE w:val="0"/>
      <w:autoSpaceDN w:val="0"/>
    </w:pPr>
  </w:style>
  <w:style w:type="paragraph" w:customStyle="1" w:styleId="1F8A32FC09A6434F975005FCBC66E2AC">
    <w:name w:val="1F8A32FC09A6434F975005FCBC66E2AC"/>
    <w:pPr>
      <w:widowControl w:val="0"/>
      <w:wordWrap w:val="0"/>
      <w:autoSpaceDE w:val="0"/>
      <w:autoSpaceDN w:val="0"/>
    </w:pPr>
  </w:style>
  <w:style w:type="paragraph" w:customStyle="1" w:styleId="B7DE3CA6478044B7B4C060C89D6C631D">
    <w:name w:val="B7DE3CA6478044B7B4C060C89D6C631D"/>
    <w:pPr>
      <w:widowControl w:val="0"/>
      <w:wordWrap w:val="0"/>
      <w:autoSpaceDE w:val="0"/>
      <w:autoSpaceDN w:val="0"/>
    </w:pPr>
  </w:style>
  <w:style w:type="paragraph" w:customStyle="1" w:styleId="9C13EAE35D8F4C00BE4B4F9F06121797">
    <w:name w:val="9C13EAE35D8F4C00BE4B4F9F06121797"/>
    <w:pPr>
      <w:widowControl w:val="0"/>
      <w:wordWrap w:val="0"/>
      <w:autoSpaceDE w:val="0"/>
      <w:autoSpaceDN w:val="0"/>
    </w:pPr>
  </w:style>
  <w:style w:type="paragraph" w:customStyle="1" w:styleId="BA8A709778554B65B6C460AB7E255D5B">
    <w:name w:val="BA8A709778554B65B6C460AB7E255D5B"/>
    <w:pPr>
      <w:widowControl w:val="0"/>
      <w:wordWrap w:val="0"/>
      <w:autoSpaceDE w:val="0"/>
      <w:autoSpaceDN w:val="0"/>
    </w:pPr>
  </w:style>
  <w:style w:type="paragraph" w:customStyle="1" w:styleId="8DB2DE9D8CD543E6BC3D663D7C48E02B">
    <w:name w:val="8DB2DE9D8CD543E6BC3D663D7C48E02B"/>
    <w:pPr>
      <w:widowControl w:val="0"/>
      <w:wordWrap w:val="0"/>
      <w:autoSpaceDE w:val="0"/>
      <w:autoSpaceDN w:val="0"/>
    </w:pPr>
  </w:style>
  <w:style w:type="paragraph" w:customStyle="1" w:styleId="55CCD8C1A07B4FC2A986E34251C4ABD6">
    <w:name w:val="55CCD8C1A07B4FC2A986E34251C4ABD6"/>
    <w:pPr>
      <w:widowControl w:val="0"/>
      <w:wordWrap w:val="0"/>
      <w:autoSpaceDE w:val="0"/>
      <w:autoSpaceDN w:val="0"/>
    </w:pPr>
  </w:style>
  <w:style w:type="paragraph" w:customStyle="1" w:styleId="77C3A128D1FF466CBC6FB618B09588D6">
    <w:name w:val="77C3A128D1FF466CBC6FB618B09588D6"/>
    <w:pPr>
      <w:widowControl w:val="0"/>
      <w:wordWrap w:val="0"/>
      <w:autoSpaceDE w:val="0"/>
      <w:autoSpaceDN w:val="0"/>
    </w:pPr>
  </w:style>
  <w:style w:type="paragraph" w:customStyle="1" w:styleId="EE3EE707CC974AD8A69C9CF2991B2B76">
    <w:name w:val="EE3EE707CC974AD8A69C9CF2991B2B76"/>
    <w:pPr>
      <w:widowControl w:val="0"/>
      <w:wordWrap w:val="0"/>
      <w:autoSpaceDE w:val="0"/>
      <w:autoSpaceDN w:val="0"/>
    </w:pPr>
  </w:style>
  <w:style w:type="paragraph" w:customStyle="1" w:styleId="A098FF8131064B7DBE6ADC52EEB4CD3F">
    <w:name w:val="A098FF8131064B7DBE6ADC52EEB4CD3F"/>
    <w:pPr>
      <w:widowControl w:val="0"/>
      <w:wordWrap w:val="0"/>
      <w:autoSpaceDE w:val="0"/>
      <w:autoSpaceDN w:val="0"/>
    </w:pPr>
  </w:style>
  <w:style w:type="paragraph" w:customStyle="1" w:styleId="47D8DB25C8804B20BC50B28EAF6C406F">
    <w:name w:val="47D8DB25C8804B20BC50B28EAF6C406F"/>
    <w:pPr>
      <w:widowControl w:val="0"/>
      <w:wordWrap w:val="0"/>
      <w:autoSpaceDE w:val="0"/>
      <w:autoSpaceDN w:val="0"/>
    </w:pPr>
  </w:style>
  <w:style w:type="paragraph" w:customStyle="1" w:styleId="6ECCBFFD873E4940BEFAFC06FD900D70">
    <w:name w:val="6ECCBFFD873E4940BEFAFC06FD900D70"/>
    <w:pPr>
      <w:widowControl w:val="0"/>
      <w:wordWrap w:val="0"/>
      <w:autoSpaceDE w:val="0"/>
      <w:autoSpaceDN w:val="0"/>
    </w:pPr>
  </w:style>
  <w:style w:type="paragraph" w:customStyle="1" w:styleId="B7D65D526E68486DA51830F6036471A3">
    <w:name w:val="B7D65D526E68486DA51830F6036471A3"/>
    <w:pPr>
      <w:widowControl w:val="0"/>
      <w:wordWrap w:val="0"/>
      <w:autoSpaceDE w:val="0"/>
      <w:autoSpaceDN w:val="0"/>
    </w:pPr>
  </w:style>
  <w:style w:type="paragraph" w:customStyle="1" w:styleId="192220710CD341EB80FA2537232E7F70">
    <w:name w:val="192220710CD341EB80FA2537232E7F70"/>
    <w:pPr>
      <w:widowControl w:val="0"/>
      <w:wordWrap w:val="0"/>
      <w:autoSpaceDE w:val="0"/>
      <w:autoSpaceDN w:val="0"/>
    </w:pPr>
  </w:style>
  <w:style w:type="paragraph" w:customStyle="1" w:styleId="03893F3FEC0B4F4B85794FEEC51855BE">
    <w:name w:val="03893F3FEC0B4F4B85794FEEC51855BE"/>
    <w:pPr>
      <w:widowControl w:val="0"/>
      <w:wordWrap w:val="0"/>
      <w:autoSpaceDE w:val="0"/>
      <w:autoSpaceDN w:val="0"/>
    </w:pPr>
  </w:style>
  <w:style w:type="paragraph" w:customStyle="1" w:styleId="5B8A48EDAB1B4D9BAF1D7A453050F19F">
    <w:name w:val="5B8A48EDAB1B4D9BAF1D7A453050F19F"/>
    <w:pPr>
      <w:widowControl w:val="0"/>
      <w:wordWrap w:val="0"/>
      <w:autoSpaceDE w:val="0"/>
      <w:autoSpaceDN w:val="0"/>
    </w:pPr>
  </w:style>
  <w:style w:type="paragraph" w:customStyle="1" w:styleId="9F40811B351445ECB11113207CACDFC4">
    <w:name w:val="9F40811B351445ECB11113207CACDFC4"/>
    <w:pPr>
      <w:widowControl w:val="0"/>
      <w:wordWrap w:val="0"/>
      <w:autoSpaceDE w:val="0"/>
      <w:autoSpaceDN w:val="0"/>
    </w:pPr>
  </w:style>
  <w:style w:type="paragraph" w:customStyle="1" w:styleId="1FCBDFD6AA23423C9C425A4C994EBA70">
    <w:name w:val="1FCBDFD6AA23423C9C425A4C994EBA70"/>
    <w:pPr>
      <w:widowControl w:val="0"/>
      <w:wordWrap w:val="0"/>
      <w:autoSpaceDE w:val="0"/>
      <w:autoSpaceDN w:val="0"/>
    </w:pPr>
  </w:style>
  <w:style w:type="paragraph" w:customStyle="1" w:styleId="24AB64C837F3401D82DD17B864B2E896">
    <w:name w:val="24AB64C837F3401D82DD17B864B2E896"/>
    <w:rsid w:val="00725921"/>
    <w:pPr>
      <w:widowControl w:val="0"/>
      <w:wordWrap w:val="0"/>
      <w:autoSpaceDE w:val="0"/>
      <w:autoSpaceDN w:val="0"/>
    </w:pPr>
  </w:style>
  <w:style w:type="paragraph" w:customStyle="1" w:styleId="BEE186A347674BEB8E658B608187BBD1">
    <w:name w:val="BEE186A347674BEB8E658B608187BBD1"/>
    <w:rsid w:val="00725921"/>
    <w:pPr>
      <w:widowControl w:val="0"/>
      <w:wordWrap w:val="0"/>
      <w:autoSpaceDE w:val="0"/>
      <w:autoSpaceDN w:val="0"/>
    </w:pPr>
  </w:style>
  <w:style w:type="paragraph" w:customStyle="1" w:styleId="6BB3B18BB5A04D87A98806656FF0DA25">
    <w:name w:val="6BB3B18BB5A04D87A98806656FF0DA25"/>
    <w:rsid w:val="00725921"/>
    <w:pPr>
      <w:widowControl w:val="0"/>
      <w:wordWrap w:val="0"/>
      <w:autoSpaceDE w:val="0"/>
      <w:autoSpaceDN w:val="0"/>
    </w:pPr>
  </w:style>
  <w:style w:type="paragraph" w:customStyle="1" w:styleId="BFF9A0841E8842D6BF4D5C0F14447855">
    <w:name w:val="BFF9A0841E8842D6BF4D5C0F14447855"/>
    <w:rsid w:val="00725921"/>
    <w:pPr>
      <w:widowControl w:val="0"/>
      <w:wordWrap w:val="0"/>
      <w:autoSpaceDE w:val="0"/>
      <w:autoSpaceDN w:val="0"/>
    </w:pPr>
  </w:style>
  <w:style w:type="paragraph" w:customStyle="1" w:styleId="4AC8A0EABB8243A79E8ECE5D912CF78C">
    <w:name w:val="4AC8A0EABB8243A79E8ECE5D912CF78C"/>
    <w:rsid w:val="00725921"/>
    <w:pPr>
      <w:widowControl w:val="0"/>
      <w:wordWrap w:val="0"/>
      <w:autoSpaceDE w:val="0"/>
      <w:autoSpaceDN w:val="0"/>
    </w:pPr>
  </w:style>
  <w:style w:type="paragraph" w:customStyle="1" w:styleId="C221B3E30C9C44818F52206156C7889E">
    <w:name w:val="C221B3E30C9C44818F52206156C7889E"/>
    <w:rsid w:val="00725921"/>
    <w:pPr>
      <w:widowControl w:val="0"/>
      <w:wordWrap w:val="0"/>
      <w:autoSpaceDE w:val="0"/>
      <w:autoSpaceDN w:val="0"/>
    </w:pPr>
  </w:style>
  <w:style w:type="paragraph" w:customStyle="1" w:styleId="0F74D8C428AE4347BA3ED2A00CB67D00">
    <w:name w:val="0F74D8C428AE4347BA3ED2A00CB67D00"/>
    <w:rsid w:val="00725921"/>
    <w:pPr>
      <w:widowControl w:val="0"/>
      <w:wordWrap w:val="0"/>
      <w:autoSpaceDE w:val="0"/>
      <w:autoSpaceDN w:val="0"/>
    </w:pPr>
  </w:style>
  <w:style w:type="paragraph" w:customStyle="1" w:styleId="9167B0B1BC174D038DF4E64D3EC12174">
    <w:name w:val="9167B0B1BC174D038DF4E64D3EC12174"/>
    <w:rsid w:val="00725921"/>
    <w:pPr>
      <w:widowControl w:val="0"/>
      <w:wordWrap w:val="0"/>
      <w:autoSpaceDE w:val="0"/>
      <w:autoSpaceDN w:val="0"/>
    </w:pPr>
  </w:style>
  <w:style w:type="paragraph" w:customStyle="1" w:styleId="8F27E6B3831C45D49C97CAF4FAE53EA7">
    <w:name w:val="8F27E6B3831C45D49C97CAF4FAE53EA7"/>
    <w:rsid w:val="00725921"/>
    <w:pPr>
      <w:widowControl w:val="0"/>
      <w:wordWrap w:val="0"/>
      <w:autoSpaceDE w:val="0"/>
      <w:autoSpaceDN w:val="0"/>
    </w:pPr>
  </w:style>
  <w:style w:type="paragraph" w:customStyle="1" w:styleId="7B1088C7543044F0910289E533093BA4">
    <w:name w:val="7B1088C7543044F0910289E533093BA4"/>
    <w:rsid w:val="00725921"/>
    <w:pPr>
      <w:widowControl w:val="0"/>
      <w:wordWrap w:val="0"/>
      <w:autoSpaceDE w:val="0"/>
      <w:autoSpaceDN w:val="0"/>
    </w:pPr>
  </w:style>
  <w:style w:type="paragraph" w:customStyle="1" w:styleId="7A501A7FA44E4E7397C0360395CC0D24">
    <w:name w:val="7A501A7FA44E4E7397C0360395CC0D24"/>
    <w:rsid w:val="00725921"/>
    <w:pPr>
      <w:widowControl w:val="0"/>
      <w:wordWrap w:val="0"/>
      <w:autoSpaceDE w:val="0"/>
      <w:autoSpaceDN w:val="0"/>
    </w:pPr>
  </w:style>
  <w:style w:type="paragraph" w:customStyle="1" w:styleId="7B99FE7A5D11439DA94EDBA495D03BCF">
    <w:name w:val="7B99FE7A5D11439DA94EDBA495D03BCF"/>
    <w:rsid w:val="00725921"/>
    <w:pPr>
      <w:widowControl w:val="0"/>
      <w:wordWrap w:val="0"/>
      <w:autoSpaceDE w:val="0"/>
      <w:autoSpaceDN w:val="0"/>
    </w:pPr>
  </w:style>
  <w:style w:type="paragraph" w:customStyle="1" w:styleId="ACC2A0D99D7A4FCA826FE65AD4BE1EC0">
    <w:name w:val="ACC2A0D99D7A4FCA826FE65AD4BE1EC0"/>
    <w:rsid w:val="00725921"/>
    <w:pPr>
      <w:widowControl w:val="0"/>
      <w:wordWrap w:val="0"/>
      <w:autoSpaceDE w:val="0"/>
      <w:autoSpaceDN w:val="0"/>
    </w:pPr>
  </w:style>
  <w:style w:type="paragraph" w:customStyle="1" w:styleId="F6BC98026135428B9A43D2247CA97322">
    <w:name w:val="F6BC98026135428B9A43D2247CA97322"/>
    <w:rsid w:val="00725921"/>
    <w:pPr>
      <w:widowControl w:val="0"/>
      <w:wordWrap w:val="0"/>
      <w:autoSpaceDE w:val="0"/>
      <w:autoSpaceDN w:val="0"/>
    </w:pPr>
  </w:style>
  <w:style w:type="paragraph" w:customStyle="1" w:styleId="CCE9CF461BC94076A2809E3ADA060689">
    <w:name w:val="CCE9CF461BC94076A2809E3ADA060689"/>
    <w:rsid w:val="00725921"/>
    <w:pPr>
      <w:widowControl w:val="0"/>
      <w:wordWrap w:val="0"/>
      <w:autoSpaceDE w:val="0"/>
      <w:autoSpaceDN w:val="0"/>
    </w:pPr>
  </w:style>
  <w:style w:type="paragraph" w:customStyle="1" w:styleId="EC4B1368F76E4A03A897F6E6EA2D5BC6">
    <w:name w:val="EC4B1368F76E4A03A897F6E6EA2D5BC6"/>
    <w:rsid w:val="00725921"/>
    <w:pPr>
      <w:widowControl w:val="0"/>
      <w:wordWrap w:val="0"/>
      <w:autoSpaceDE w:val="0"/>
      <w:autoSpaceDN w:val="0"/>
    </w:pPr>
  </w:style>
  <w:style w:type="paragraph" w:customStyle="1" w:styleId="9894A1B5B36C48E3BDDDD44CC0A890F1">
    <w:name w:val="9894A1B5B36C48E3BDDDD44CC0A890F1"/>
    <w:rsid w:val="00725921"/>
    <w:pPr>
      <w:widowControl w:val="0"/>
      <w:wordWrap w:val="0"/>
      <w:autoSpaceDE w:val="0"/>
      <w:autoSpaceDN w:val="0"/>
    </w:pPr>
  </w:style>
  <w:style w:type="paragraph" w:customStyle="1" w:styleId="7EC9D0A6EA394D85BE314FCBBF6AB08A">
    <w:name w:val="7EC9D0A6EA394D85BE314FCBBF6AB08A"/>
    <w:rsid w:val="00725921"/>
    <w:pPr>
      <w:widowControl w:val="0"/>
      <w:wordWrap w:val="0"/>
      <w:autoSpaceDE w:val="0"/>
      <w:autoSpaceDN w:val="0"/>
    </w:pPr>
  </w:style>
  <w:style w:type="paragraph" w:customStyle="1" w:styleId="E7C72161C7C442F19D1D3AFF6A7F2696">
    <w:name w:val="E7C72161C7C442F19D1D3AFF6A7F2696"/>
    <w:rsid w:val="0072592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94F1F9-B3D5-44A1-B24F-180F4E3C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회의록</Template>
  <TotalTime>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최승수</dc:creator>
  <cp:lastModifiedBy>최승수</cp:lastModifiedBy>
  <cp:revision>6</cp:revision>
  <dcterms:created xsi:type="dcterms:W3CDTF">2018-01-08T09:57:00Z</dcterms:created>
  <dcterms:modified xsi:type="dcterms:W3CDTF">2018-01-08T10:05:00Z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